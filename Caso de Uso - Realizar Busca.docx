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CDD49" w14:textId="261FE9DB" w:rsidR="005C7024" w:rsidRPr="004709B5" w:rsidRDefault="00F1511F" w:rsidP="00A055EA">
      <w:pPr>
        <w:pStyle w:val="Ttulo1"/>
        <w:rPr>
          <w:lang w:val="pt-BR"/>
        </w:rPr>
      </w:pPr>
      <w:bookmarkStart w:id="0" w:name="_Toc396121969"/>
      <w:bookmarkStart w:id="1" w:name="_Toc462683255"/>
      <w:r w:rsidRPr="004709B5">
        <w:rPr>
          <w:lang w:val="pt-BR"/>
        </w:rPr>
        <w:t>Caso de uso</w:t>
      </w:r>
      <w:r w:rsidR="003B744B" w:rsidRPr="004709B5">
        <w:rPr>
          <w:lang w:val="pt-BR"/>
        </w:rPr>
        <w:t xml:space="preserve"> </w:t>
      </w:r>
      <w:r w:rsidR="00F44908">
        <w:rPr>
          <w:lang w:val="pt-BR"/>
        </w:rPr>
        <w:t>–</w:t>
      </w:r>
      <w:r w:rsidR="005A0801" w:rsidRPr="004709B5">
        <w:rPr>
          <w:lang w:val="pt-BR"/>
        </w:rPr>
        <w:t xml:space="preserve"> </w:t>
      </w:r>
      <w:bookmarkEnd w:id="0"/>
      <w:bookmarkEnd w:id="1"/>
      <w:r w:rsidR="00D07F0D">
        <w:rPr>
          <w:lang w:val="pt-BR"/>
        </w:rPr>
        <w:t>Realizar Busca</w:t>
      </w:r>
    </w:p>
    <w:p w14:paraId="5D4CDD4A" w14:textId="77777777" w:rsidR="0056387E" w:rsidRPr="004709B5" w:rsidRDefault="0056387E" w:rsidP="0056387E">
      <w:pPr>
        <w:rPr>
          <w:lang w:val="pt-BR"/>
        </w:rPr>
      </w:pPr>
    </w:p>
    <w:p w14:paraId="5D4CDD4B" w14:textId="77777777" w:rsidR="0056387E" w:rsidRPr="004709B5" w:rsidRDefault="00F1511F" w:rsidP="0056387E">
      <w:pPr>
        <w:pStyle w:val="Ttulo2"/>
        <w:rPr>
          <w:lang w:val="pt-BR"/>
        </w:rPr>
      </w:pPr>
      <w:bookmarkStart w:id="2" w:name="_Toc396121970"/>
      <w:bookmarkStart w:id="3" w:name="_Toc462683256"/>
      <w:r w:rsidRPr="004709B5">
        <w:rPr>
          <w:lang w:val="pt-BR"/>
        </w:rPr>
        <w:t>Sumário</w:t>
      </w:r>
      <w:bookmarkEnd w:id="2"/>
      <w:bookmarkEnd w:id="3"/>
    </w:p>
    <w:tbl>
      <w:tblPr>
        <w:tblStyle w:val="Tabelacomgrade8"/>
        <w:tblW w:w="5000" w:type="pct"/>
        <w:tblLook w:val="0420" w:firstRow="1" w:lastRow="0" w:firstColumn="0" w:lastColumn="0" w:noHBand="0" w:noVBand="1"/>
      </w:tblPr>
      <w:tblGrid>
        <w:gridCol w:w="2315"/>
        <w:gridCol w:w="7981"/>
      </w:tblGrid>
      <w:tr w:rsidR="003B744B" w:rsidRPr="004709B5" w14:paraId="5D4CDD4E" w14:textId="77777777" w:rsidTr="00265D02">
        <w:trPr>
          <w:cnfStyle w:val="100000000000" w:firstRow="1" w:lastRow="0" w:firstColumn="0" w:lastColumn="0" w:oddVBand="0" w:evenVBand="0" w:oddHBand="0" w:evenHBand="0" w:firstRowFirstColumn="0" w:firstRowLastColumn="0" w:lastRowFirstColumn="0" w:lastRowLastColumn="0"/>
        </w:trPr>
        <w:tc>
          <w:tcPr>
            <w:tcW w:w="1124" w:type="pct"/>
          </w:tcPr>
          <w:p w14:paraId="5D4CDD4C" w14:textId="77777777" w:rsidR="003B744B" w:rsidRPr="004709B5" w:rsidRDefault="00F1511F" w:rsidP="00734220">
            <w:pPr>
              <w:jc w:val="center"/>
              <w:rPr>
                <w:sz w:val="20"/>
                <w:szCs w:val="20"/>
                <w:lang w:val="pt-BR"/>
              </w:rPr>
            </w:pPr>
            <w:r w:rsidRPr="004709B5">
              <w:rPr>
                <w:sz w:val="20"/>
                <w:szCs w:val="20"/>
                <w:lang w:val="pt-BR"/>
              </w:rPr>
              <w:t>Dado</w:t>
            </w:r>
          </w:p>
        </w:tc>
        <w:tc>
          <w:tcPr>
            <w:tcW w:w="3876" w:type="pct"/>
          </w:tcPr>
          <w:p w14:paraId="5D4CDD4D" w14:textId="77777777" w:rsidR="003B744B" w:rsidRPr="004709B5" w:rsidRDefault="00F1511F" w:rsidP="00734220">
            <w:pPr>
              <w:jc w:val="center"/>
              <w:rPr>
                <w:sz w:val="20"/>
                <w:szCs w:val="20"/>
                <w:lang w:val="pt-BR"/>
              </w:rPr>
            </w:pPr>
            <w:r w:rsidRPr="004709B5">
              <w:rPr>
                <w:sz w:val="20"/>
                <w:szCs w:val="20"/>
                <w:lang w:val="pt-BR"/>
              </w:rPr>
              <w:t>Informação</w:t>
            </w:r>
          </w:p>
        </w:tc>
      </w:tr>
      <w:tr w:rsidR="00DE4EF0" w:rsidRPr="00DE4EF0" w14:paraId="5D4CDD51" w14:textId="77777777" w:rsidTr="00265D02">
        <w:tc>
          <w:tcPr>
            <w:tcW w:w="1124" w:type="pct"/>
          </w:tcPr>
          <w:p w14:paraId="5D4CDD4F" w14:textId="77777777" w:rsidR="00DE4EF0" w:rsidRPr="004709B5" w:rsidRDefault="00DE4EF0" w:rsidP="00DE4EF0">
            <w:pPr>
              <w:rPr>
                <w:sz w:val="20"/>
                <w:szCs w:val="20"/>
                <w:lang w:val="pt-BR"/>
              </w:rPr>
            </w:pPr>
            <w:r>
              <w:rPr>
                <w:sz w:val="20"/>
                <w:szCs w:val="20"/>
                <w:lang w:val="pt-BR"/>
              </w:rPr>
              <w:t>ID do caso de uso</w:t>
            </w:r>
          </w:p>
        </w:tc>
        <w:tc>
          <w:tcPr>
            <w:tcW w:w="3876" w:type="pct"/>
          </w:tcPr>
          <w:p w14:paraId="5D4CDD50" w14:textId="71572109" w:rsidR="00DE4EF0" w:rsidRPr="004709B5" w:rsidRDefault="00D07F0D" w:rsidP="00DE4EF0">
            <w:pPr>
              <w:rPr>
                <w:sz w:val="20"/>
                <w:szCs w:val="20"/>
                <w:lang w:val="pt-BR"/>
              </w:rPr>
            </w:pPr>
            <w:r>
              <w:rPr>
                <w:sz w:val="20"/>
                <w:szCs w:val="20"/>
                <w:lang w:val="pt-BR"/>
              </w:rPr>
              <w:t>ReB_0001</w:t>
            </w:r>
          </w:p>
        </w:tc>
      </w:tr>
      <w:tr w:rsidR="003B744B" w:rsidRPr="00C74A62" w14:paraId="5D4CDD54" w14:textId="77777777" w:rsidTr="00265D02">
        <w:tc>
          <w:tcPr>
            <w:tcW w:w="1124" w:type="pct"/>
          </w:tcPr>
          <w:p w14:paraId="5D4CDD52" w14:textId="77777777" w:rsidR="003B744B" w:rsidRPr="004709B5" w:rsidRDefault="00F1511F" w:rsidP="00734220">
            <w:pPr>
              <w:rPr>
                <w:sz w:val="20"/>
                <w:szCs w:val="20"/>
                <w:lang w:val="pt-BR"/>
              </w:rPr>
            </w:pPr>
            <w:r w:rsidRPr="004709B5">
              <w:rPr>
                <w:sz w:val="20"/>
                <w:szCs w:val="20"/>
                <w:lang w:val="pt-BR"/>
              </w:rPr>
              <w:t>Nome do caso de uso</w:t>
            </w:r>
          </w:p>
        </w:tc>
        <w:tc>
          <w:tcPr>
            <w:tcW w:w="3876" w:type="pct"/>
          </w:tcPr>
          <w:p w14:paraId="5D4CDD53" w14:textId="7D26962C" w:rsidR="003B744B" w:rsidRPr="004709B5" w:rsidRDefault="00D07F0D" w:rsidP="005A0801">
            <w:pPr>
              <w:rPr>
                <w:sz w:val="20"/>
                <w:szCs w:val="20"/>
                <w:lang w:val="pt-BR"/>
              </w:rPr>
            </w:pPr>
            <w:r>
              <w:rPr>
                <w:sz w:val="20"/>
                <w:szCs w:val="20"/>
                <w:lang w:val="pt-BR"/>
              </w:rPr>
              <w:t>Realizar Busca</w:t>
            </w:r>
          </w:p>
        </w:tc>
      </w:tr>
      <w:tr w:rsidR="003B744B" w:rsidRPr="00C74A62" w14:paraId="5D4CDD57" w14:textId="77777777" w:rsidTr="00265D02">
        <w:tc>
          <w:tcPr>
            <w:tcW w:w="1124" w:type="pct"/>
          </w:tcPr>
          <w:p w14:paraId="5D4CDD55" w14:textId="77777777" w:rsidR="003B744B" w:rsidRPr="004709B5" w:rsidRDefault="00F1511F" w:rsidP="00734220">
            <w:pPr>
              <w:rPr>
                <w:sz w:val="20"/>
                <w:szCs w:val="20"/>
                <w:lang w:val="pt-BR"/>
              </w:rPr>
            </w:pPr>
            <w:r w:rsidRPr="004709B5">
              <w:rPr>
                <w:sz w:val="20"/>
                <w:szCs w:val="20"/>
                <w:lang w:val="pt-BR"/>
              </w:rPr>
              <w:t>Descrição e objetivo</w:t>
            </w:r>
            <w:r w:rsidR="003B744B" w:rsidRPr="004709B5">
              <w:rPr>
                <w:sz w:val="20"/>
                <w:szCs w:val="20"/>
                <w:lang w:val="pt-BR"/>
              </w:rPr>
              <w:t>:</w:t>
            </w:r>
          </w:p>
        </w:tc>
        <w:tc>
          <w:tcPr>
            <w:tcW w:w="3876" w:type="pct"/>
          </w:tcPr>
          <w:p w14:paraId="5338465D" w14:textId="77B315AA" w:rsidR="00234FD5" w:rsidRDefault="00C74A62" w:rsidP="005A0801">
            <w:pPr>
              <w:rPr>
                <w:sz w:val="20"/>
                <w:szCs w:val="20"/>
                <w:lang w:val="pt-BR"/>
              </w:rPr>
            </w:pPr>
            <w:r w:rsidRPr="00C74A62">
              <w:rPr>
                <w:b/>
                <w:sz w:val="20"/>
                <w:szCs w:val="20"/>
                <w:lang w:val="pt-BR"/>
              </w:rPr>
              <w:t>Descrição</w:t>
            </w:r>
            <w:r w:rsidR="00234FD5">
              <w:rPr>
                <w:sz w:val="20"/>
                <w:szCs w:val="20"/>
                <w:lang w:val="pt-BR"/>
              </w:rPr>
              <w:t xml:space="preserve"> Iniciado pelo Usuário quando</w:t>
            </w:r>
            <w:r w:rsidR="00485C23">
              <w:rPr>
                <w:sz w:val="20"/>
                <w:szCs w:val="20"/>
                <w:lang w:val="pt-BR"/>
              </w:rPr>
              <w:t xml:space="preserve"> o mesmo</w:t>
            </w:r>
            <w:r w:rsidR="00234FD5">
              <w:rPr>
                <w:sz w:val="20"/>
                <w:szCs w:val="20"/>
                <w:lang w:val="pt-BR"/>
              </w:rPr>
              <w:t xml:space="preserve"> </w:t>
            </w:r>
            <w:r w:rsidR="00485C23">
              <w:rPr>
                <w:sz w:val="20"/>
                <w:szCs w:val="20"/>
                <w:lang w:val="pt-BR"/>
              </w:rPr>
              <w:t>realiza no sistema a pesquisa por</w:t>
            </w:r>
            <w:r w:rsidR="00D07F0D">
              <w:rPr>
                <w:sz w:val="20"/>
                <w:szCs w:val="20"/>
                <w:lang w:val="pt-BR"/>
              </w:rPr>
              <w:t xml:space="preserve"> algo através de</w:t>
            </w:r>
            <w:r w:rsidR="00234FD5">
              <w:rPr>
                <w:sz w:val="20"/>
                <w:szCs w:val="20"/>
                <w:lang w:val="pt-BR"/>
              </w:rPr>
              <w:t xml:space="preserve"> um</w:t>
            </w:r>
            <w:r w:rsidR="00D07F0D">
              <w:rPr>
                <w:sz w:val="20"/>
                <w:szCs w:val="20"/>
                <w:lang w:val="pt-BR"/>
              </w:rPr>
              <w:t>a palavra chave inserida no input de busca.</w:t>
            </w:r>
          </w:p>
          <w:p w14:paraId="5D4CDD56" w14:textId="3CE0A3BE" w:rsidR="00C74A62" w:rsidRPr="004709B5" w:rsidRDefault="00C74A62" w:rsidP="00485C23">
            <w:pPr>
              <w:rPr>
                <w:sz w:val="20"/>
                <w:szCs w:val="20"/>
                <w:lang w:val="pt-BR"/>
              </w:rPr>
            </w:pPr>
            <w:r w:rsidRPr="00C74A62">
              <w:rPr>
                <w:b/>
                <w:sz w:val="20"/>
                <w:szCs w:val="20"/>
                <w:lang w:val="pt-BR"/>
              </w:rPr>
              <w:t>Objetivo:</w:t>
            </w:r>
            <w:r>
              <w:rPr>
                <w:sz w:val="20"/>
                <w:szCs w:val="20"/>
                <w:lang w:val="pt-BR"/>
              </w:rPr>
              <w:t xml:space="preserve"> Possibilitar que </w:t>
            </w:r>
            <w:r w:rsidR="00485C23">
              <w:rPr>
                <w:sz w:val="20"/>
                <w:szCs w:val="20"/>
                <w:lang w:val="pt-BR"/>
              </w:rPr>
              <w:t>o usuário visualize todas as inform</w:t>
            </w:r>
            <w:r w:rsidR="00D07F0D">
              <w:rPr>
                <w:sz w:val="20"/>
                <w:szCs w:val="20"/>
                <w:lang w:val="pt-BR"/>
              </w:rPr>
              <w:t>ações relacionadas à palavra chave da busca.</w:t>
            </w:r>
          </w:p>
        </w:tc>
      </w:tr>
      <w:tr w:rsidR="003B744B" w:rsidRPr="004709B5" w14:paraId="5D4CDD5A" w14:textId="77777777" w:rsidTr="00265D02">
        <w:tc>
          <w:tcPr>
            <w:tcW w:w="1124" w:type="pct"/>
          </w:tcPr>
          <w:p w14:paraId="5D4CDD58" w14:textId="27380702" w:rsidR="003B744B" w:rsidRPr="004709B5" w:rsidRDefault="00F1511F" w:rsidP="00734220">
            <w:pPr>
              <w:rPr>
                <w:sz w:val="20"/>
                <w:szCs w:val="20"/>
                <w:lang w:val="pt-BR"/>
              </w:rPr>
            </w:pPr>
            <w:r w:rsidRPr="004709B5">
              <w:rPr>
                <w:sz w:val="20"/>
                <w:szCs w:val="20"/>
                <w:lang w:val="pt-BR"/>
              </w:rPr>
              <w:t>Atores</w:t>
            </w:r>
            <w:r w:rsidR="003B744B" w:rsidRPr="004709B5">
              <w:rPr>
                <w:sz w:val="20"/>
                <w:szCs w:val="20"/>
                <w:lang w:val="pt-BR"/>
              </w:rPr>
              <w:t>:</w:t>
            </w:r>
          </w:p>
        </w:tc>
        <w:tc>
          <w:tcPr>
            <w:tcW w:w="3876" w:type="pct"/>
          </w:tcPr>
          <w:p w14:paraId="5D4CDD59" w14:textId="3C041A64" w:rsidR="003B744B" w:rsidRPr="004709B5" w:rsidRDefault="00D07F0D" w:rsidP="005A0801">
            <w:pPr>
              <w:rPr>
                <w:sz w:val="20"/>
                <w:szCs w:val="20"/>
                <w:lang w:val="pt-BR"/>
              </w:rPr>
            </w:pPr>
            <w:r>
              <w:rPr>
                <w:sz w:val="20"/>
                <w:szCs w:val="20"/>
                <w:lang w:val="pt-BR"/>
              </w:rPr>
              <w:t>Usuário.</w:t>
            </w:r>
          </w:p>
        </w:tc>
      </w:tr>
      <w:tr w:rsidR="003B744B" w:rsidRPr="002A4DB7" w14:paraId="5D4CDD5D" w14:textId="77777777" w:rsidTr="00265D02">
        <w:tc>
          <w:tcPr>
            <w:tcW w:w="1124" w:type="pct"/>
          </w:tcPr>
          <w:p w14:paraId="5D4CDD5B" w14:textId="77777777" w:rsidR="003B744B" w:rsidRPr="004709B5" w:rsidRDefault="00F1511F" w:rsidP="00734220">
            <w:pPr>
              <w:rPr>
                <w:sz w:val="20"/>
                <w:szCs w:val="20"/>
                <w:lang w:val="pt-BR"/>
              </w:rPr>
            </w:pPr>
            <w:r w:rsidRPr="004709B5">
              <w:rPr>
                <w:sz w:val="20"/>
                <w:szCs w:val="20"/>
                <w:lang w:val="pt-BR"/>
              </w:rPr>
              <w:t>Pré-condições</w:t>
            </w:r>
            <w:r w:rsidR="003B744B" w:rsidRPr="004709B5">
              <w:rPr>
                <w:sz w:val="20"/>
                <w:szCs w:val="20"/>
                <w:lang w:val="pt-BR"/>
              </w:rPr>
              <w:t>:</w:t>
            </w:r>
          </w:p>
        </w:tc>
        <w:tc>
          <w:tcPr>
            <w:tcW w:w="3876" w:type="pct"/>
          </w:tcPr>
          <w:p w14:paraId="5D4CDD5C" w14:textId="2044E37B" w:rsidR="00ED6AF6" w:rsidRPr="004709B5" w:rsidRDefault="00D07F0D" w:rsidP="001A38A1">
            <w:pPr>
              <w:pStyle w:val="SubstitutionText"/>
              <w:rPr>
                <w:i w:val="0"/>
                <w:color w:val="auto"/>
                <w:sz w:val="20"/>
                <w:szCs w:val="20"/>
                <w:lang w:val="pt-BR"/>
              </w:rPr>
            </w:pPr>
            <w:r>
              <w:rPr>
                <w:i w:val="0"/>
                <w:color w:val="auto"/>
                <w:sz w:val="20"/>
                <w:szCs w:val="20"/>
                <w:lang w:val="pt-BR"/>
              </w:rPr>
              <w:t>Website aberto.</w:t>
            </w:r>
          </w:p>
        </w:tc>
      </w:tr>
      <w:tr w:rsidR="003B744B" w:rsidRPr="00FE4F42" w14:paraId="5D4CDD60" w14:textId="77777777" w:rsidTr="00265D02">
        <w:tc>
          <w:tcPr>
            <w:tcW w:w="1124" w:type="pct"/>
          </w:tcPr>
          <w:p w14:paraId="5D4CDD5E" w14:textId="77777777" w:rsidR="003B744B" w:rsidRPr="004709B5" w:rsidRDefault="00F1511F" w:rsidP="00734220">
            <w:pPr>
              <w:rPr>
                <w:sz w:val="20"/>
                <w:szCs w:val="20"/>
                <w:lang w:val="pt-BR"/>
              </w:rPr>
            </w:pPr>
            <w:r w:rsidRPr="004709B5">
              <w:rPr>
                <w:sz w:val="20"/>
                <w:szCs w:val="20"/>
                <w:lang w:val="pt-BR"/>
              </w:rPr>
              <w:t>Pós-condições</w:t>
            </w:r>
          </w:p>
        </w:tc>
        <w:tc>
          <w:tcPr>
            <w:tcW w:w="3876" w:type="pct"/>
          </w:tcPr>
          <w:p w14:paraId="5D4CDD5F" w14:textId="54A063FD" w:rsidR="003B744B" w:rsidRPr="004709B5" w:rsidRDefault="00485C23" w:rsidP="00D07F0D">
            <w:pPr>
              <w:pStyle w:val="SubstitutionText"/>
              <w:rPr>
                <w:i w:val="0"/>
                <w:color w:val="auto"/>
                <w:sz w:val="20"/>
                <w:szCs w:val="20"/>
                <w:lang w:val="pt-BR"/>
              </w:rPr>
            </w:pPr>
            <w:r>
              <w:rPr>
                <w:i w:val="0"/>
                <w:color w:val="auto"/>
                <w:sz w:val="20"/>
                <w:szCs w:val="20"/>
                <w:lang w:val="pt-BR"/>
              </w:rPr>
              <w:t>Ac</w:t>
            </w:r>
            <w:r w:rsidR="00D07F0D">
              <w:rPr>
                <w:i w:val="0"/>
                <w:color w:val="auto"/>
                <w:sz w:val="20"/>
                <w:szCs w:val="20"/>
                <w:lang w:val="pt-BR"/>
              </w:rPr>
              <w:t>esso à todas as informações relacionadas à palavra chave.</w:t>
            </w:r>
          </w:p>
        </w:tc>
      </w:tr>
      <w:tr w:rsidR="003B744B" w:rsidRPr="00A055EA" w14:paraId="5D4CDD63" w14:textId="77777777" w:rsidTr="00265D02">
        <w:tc>
          <w:tcPr>
            <w:tcW w:w="1124" w:type="pct"/>
          </w:tcPr>
          <w:p w14:paraId="5D4CDD61" w14:textId="77777777" w:rsidR="003B744B" w:rsidRPr="004709B5" w:rsidRDefault="00F1511F" w:rsidP="00734220">
            <w:pPr>
              <w:rPr>
                <w:sz w:val="20"/>
                <w:szCs w:val="20"/>
                <w:lang w:val="pt-BR"/>
              </w:rPr>
            </w:pPr>
            <w:r w:rsidRPr="004709B5">
              <w:rPr>
                <w:sz w:val="20"/>
                <w:szCs w:val="20"/>
                <w:lang w:val="pt-BR"/>
              </w:rPr>
              <w:t>Casos de uso relacionados</w:t>
            </w:r>
            <w:r w:rsidR="003B744B" w:rsidRPr="004709B5">
              <w:rPr>
                <w:sz w:val="20"/>
                <w:szCs w:val="20"/>
                <w:lang w:val="pt-BR"/>
              </w:rPr>
              <w:t>:</w:t>
            </w:r>
          </w:p>
        </w:tc>
        <w:tc>
          <w:tcPr>
            <w:tcW w:w="3876" w:type="pct"/>
          </w:tcPr>
          <w:p w14:paraId="5D4CDD62" w14:textId="3F0C985A" w:rsidR="00F1511F" w:rsidRPr="004709B5" w:rsidRDefault="00D07F0D" w:rsidP="001A38A1">
            <w:pPr>
              <w:pStyle w:val="SubstitutionText"/>
              <w:rPr>
                <w:i w:val="0"/>
                <w:color w:val="auto"/>
                <w:sz w:val="20"/>
                <w:szCs w:val="20"/>
                <w:lang w:val="pt-BR"/>
              </w:rPr>
            </w:pPr>
            <w:r>
              <w:rPr>
                <w:i w:val="0"/>
                <w:color w:val="auto"/>
                <w:sz w:val="20"/>
                <w:szCs w:val="20"/>
                <w:lang w:val="pt-BR"/>
              </w:rPr>
              <w:t>-</w:t>
            </w:r>
          </w:p>
        </w:tc>
      </w:tr>
    </w:tbl>
    <w:p w14:paraId="5D4CDD64" w14:textId="77777777" w:rsidR="003B744B" w:rsidRPr="004709B5" w:rsidRDefault="00F1511F" w:rsidP="003B744B">
      <w:pPr>
        <w:pStyle w:val="Ttulo2"/>
        <w:rPr>
          <w:lang w:val="pt-BR"/>
        </w:rPr>
      </w:pPr>
      <w:bookmarkStart w:id="4" w:name="_Toc396121971"/>
      <w:bookmarkStart w:id="5" w:name="_Toc462683257"/>
      <w:r w:rsidRPr="004709B5">
        <w:rPr>
          <w:lang w:val="pt-BR"/>
        </w:rPr>
        <w:t>Fluxo básico</w:t>
      </w:r>
      <w:bookmarkEnd w:id="4"/>
      <w:bookmarkEnd w:id="5"/>
    </w:p>
    <w:tbl>
      <w:tblPr>
        <w:tblStyle w:val="Tabelacomgrade8"/>
        <w:tblW w:w="5000" w:type="pct"/>
        <w:tblLook w:val="0420" w:firstRow="1" w:lastRow="0" w:firstColumn="0" w:lastColumn="0" w:noHBand="0" w:noVBand="1"/>
      </w:tblPr>
      <w:tblGrid>
        <w:gridCol w:w="1544"/>
        <w:gridCol w:w="8752"/>
      </w:tblGrid>
      <w:tr w:rsidR="003B744B" w:rsidRPr="004709B5" w14:paraId="5D4CDD67" w14:textId="77777777" w:rsidTr="00234FD5">
        <w:trPr>
          <w:cnfStyle w:val="100000000000" w:firstRow="1" w:lastRow="0" w:firstColumn="0" w:lastColumn="0" w:oddVBand="0" w:evenVBand="0" w:oddHBand="0" w:evenHBand="0" w:firstRowFirstColumn="0" w:firstRowLastColumn="0" w:lastRowFirstColumn="0" w:lastRowLastColumn="0"/>
          <w:trHeight w:val="460"/>
        </w:trPr>
        <w:tc>
          <w:tcPr>
            <w:tcW w:w="750" w:type="pct"/>
          </w:tcPr>
          <w:p w14:paraId="5D4CDD65" w14:textId="77777777" w:rsidR="003B744B" w:rsidRPr="004709B5" w:rsidRDefault="00F1511F" w:rsidP="00734220">
            <w:pPr>
              <w:jc w:val="center"/>
              <w:rPr>
                <w:sz w:val="20"/>
                <w:szCs w:val="20"/>
                <w:lang w:val="pt-BR"/>
              </w:rPr>
            </w:pPr>
            <w:r w:rsidRPr="004709B5">
              <w:rPr>
                <w:sz w:val="20"/>
                <w:szCs w:val="20"/>
                <w:lang w:val="pt-BR"/>
              </w:rPr>
              <w:t>Passo</w:t>
            </w:r>
          </w:p>
        </w:tc>
        <w:tc>
          <w:tcPr>
            <w:tcW w:w="4250" w:type="pct"/>
          </w:tcPr>
          <w:p w14:paraId="5D4CDD66" w14:textId="77777777" w:rsidR="003B744B" w:rsidRPr="004709B5" w:rsidRDefault="00F1511F" w:rsidP="00734220">
            <w:pPr>
              <w:jc w:val="center"/>
              <w:rPr>
                <w:sz w:val="20"/>
                <w:szCs w:val="20"/>
                <w:lang w:val="pt-BR"/>
              </w:rPr>
            </w:pPr>
            <w:r w:rsidRPr="004709B5">
              <w:rPr>
                <w:sz w:val="20"/>
                <w:szCs w:val="20"/>
                <w:lang w:val="pt-BR"/>
              </w:rPr>
              <w:t>Descrição</w:t>
            </w:r>
          </w:p>
        </w:tc>
      </w:tr>
      <w:tr w:rsidR="003B744B" w:rsidRPr="00C74A62" w14:paraId="5D4CDD6A" w14:textId="77777777" w:rsidTr="00265D02">
        <w:tc>
          <w:tcPr>
            <w:tcW w:w="750" w:type="pct"/>
          </w:tcPr>
          <w:p w14:paraId="5D4CDD68" w14:textId="77777777" w:rsidR="003B744B" w:rsidRPr="004709B5" w:rsidRDefault="005A0801" w:rsidP="00FE4F42">
            <w:pPr>
              <w:jc w:val="center"/>
              <w:rPr>
                <w:sz w:val="20"/>
                <w:szCs w:val="20"/>
                <w:lang w:val="pt-BR"/>
              </w:rPr>
            </w:pPr>
            <w:r w:rsidRPr="004709B5">
              <w:rPr>
                <w:sz w:val="20"/>
                <w:szCs w:val="20"/>
                <w:lang w:val="pt-BR"/>
              </w:rPr>
              <w:t>1</w:t>
            </w:r>
          </w:p>
        </w:tc>
        <w:tc>
          <w:tcPr>
            <w:tcW w:w="4250" w:type="pct"/>
          </w:tcPr>
          <w:p w14:paraId="5D4CDD69" w14:textId="4157FD7A" w:rsidR="003B744B" w:rsidRPr="004709B5" w:rsidRDefault="00D07F0D" w:rsidP="001A38A1">
            <w:pPr>
              <w:pStyle w:val="SubstitutionText"/>
              <w:rPr>
                <w:i w:val="0"/>
                <w:color w:val="auto"/>
                <w:sz w:val="20"/>
                <w:szCs w:val="20"/>
                <w:lang w:val="pt-BR"/>
              </w:rPr>
            </w:pPr>
            <w:r>
              <w:rPr>
                <w:i w:val="0"/>
                <w:color w:val="auto"/>
                <w:sz w:val="20"/>
                <w:szCs w:val="20"/>
                <w:lang w:val="pt-BR"/>
              </w:rPr>
              <w:t>Usuário digita a palavra chave referente ao tipo de busca.</w:t>
            </w:r>
          </w:p>
        </w:tc>
      </w:tr>
      <w:tr w:rsidR="00D07F0D" w:rsidRPr="00C74A62" w14:paraId="5D4CDD6D" w14:textId="77777777" w:rsidTr="00265D02">
        <w:tc>
          <w:tcPr>
            <w:tcW w:w="750" w:type="pct"/>
          </w:tcPr>
          <w:p w14:paraId="5D4CDD6B" w14:textId="77777777" w:rsidR="00D07F0D" w:rsidRPr="004709B5" w:rsidRDefault="00D07F0D" w:rsidP="00FE4F42">
            <w:pPr>
              <w:jc w:val="center"/>
              <w:rPr>
                <w:sz w:val="20"/>
                <w:szCs w:val="20"/>
                <w:lang w:val="pt-BR"/>
              </w:rPr>
            </w:pPr>
            <w:r w:rsidRPr="004709B5">
              <w:rPr>
                <w:sz w:val="20"/>
                <w:szCs w:val="20"/>
                <w:lang w:val="pt-BR"/>
              </w:rPr>
              <w:t>2</w:t>
            </w:r>
          </w:p>
        </w:tc>
        <w:tc>
          <w:tcPr>
            <w:tcW w:w="4250" w:type="pct"/>
          </w:tcPr>
          <w:p w14:paraId="5D4CDD6C" w14:textId="549B5D98" w:rsidR="00D07F0D" w:rsidRPr="004709B5" w:rsidRDefault="00D07F0D" w:rsidP="00234FD5">
            <w:pPr>
              <w:pStyle w:val="SubstitutionText"/>
              <w:rPr>
                <w:i w:val="0"/>
                <w:color w:val="auto"/>
                <w:sz w:val="20"/>
                <w:szCs w:val="20"/>
                <w:lang w:val="pt-BR"/>
              </w:rPr>
            </w:pPr>
            <w:r>
              <w:rPr>
                <w:i w:val="0"/>
                <w:color w:val="auto"/>
                <w:sz w:val="20"/>
                <w:szCs w:val="20"/>
                <w:lang w:val="pt-BR"/>
              </w:rPr>
              <w:t>Sistema exibe interface contendo a listagem dos equipamentos referentes à busca realizada.</w:t>
            </w:r>
          </w:p>
        </w:tc>
      </w:tr>
      <w:tr w:rsidR="00D07F0D" w:rsidRPr="00C74A62" w14:paraId="5D4CDD73" w14:textId="77777777" w:rsidTr="00265D02">
        <w:tc>
          <w:tcPr>
            <w:tcW w:w="750" w:type="pct"/>
          </w:tcPr>
          <w:p w14:paraId="5D4CDD71" w14:textId="2A74CCD9" w:rsidR="00D07F0D" w:rsidRPr="004709B5" w:rsidRDefault="00D07F0D" w:rsidP="00FE4F42">
            <w:pPr>
              <w:jc w:val="center"/>
              <w:rPr>
                <w:sz w:val="20"/>
                <w:szCs w:val="20"/>
                <w:lang w:val="pt-BR"/>
              </w:rPr>
            </w:pPr>
            <w:r>
              <w:rPr>
                <w:sz w:val="20"/>
                <w:szCs w:val="20"/>
                <w:lang w:val="pt-BR"/>
              </w:rPr>
              <w:t>3</w:t>
            </w:r>
          </w:p>
        </w:tc>
        <w:tc>
          <w:tcPr>
            <w:tcW w:w="4250" w:type="pct"/>
          </w:tcPr>
          <w:p w14:paraId="5D4CDD72" w14:textId="57DA09DC" w:rsidR="00D07F0D" w:rsidRDefault="00D07F0D" w:rsidP="00234FD5">
            <w:pPr>
              <w:pStyle w:val="SubstitutionText"/>
              <w:rPr>
                <w:i w:val="0"/>
                <w:color w:val="auto"/>
                <w:sz w:val="20"/>
                <w:szCs w:val="20"/>
                <w:lang w:val="pt-BR"/>
              </w:rPr>
            </w:pPr>
            <w:r>
              <w:rPr>
                <w:i w:val="0"/>
                <w:color w:val="auto"/>
                <w:sz w:val="20"/>
                <w:szCs w:val="20"/>
                <w:lang w:val="pt-BR"/>
              </w:rPr>
              <w:t>Usuário clica no item desejado.</w:t>
            </w:r>
          </w:p>
        </w:tc>
      </w:tr>
      <w:tr w:rsidR="00D07F0D" w:rsidRPr="00C74A62" w14:paraId="5D4CDD76" w14:textId="77777777" w:rsidTr="00265D02">
        <w:tc>
          <w:tcPr>
            <w:tcW w:w="750" w:type="pct"/>
          </w:tcPr>
          <w:p w14:paraId="5D4CDD74" w14:textId="774E138A" w:rsidR="00D07F0D" w:rsidRPr="004709B5" w:rsidRDefault="00D07F0D" w:rsidP="00FE4F42">
            <w:pPr>
              <w:jc w:val="center"/>
              <w:rPr>
                <w:sz w:val="20"/>
                <w:szCs w:val="20"/>
                <w:lang w:val="pt-BR"/>
              </w:rPr>
            </w:pPr>
            <w:r>
              <w:rPr>
                <w:sz w:val="20"/>
                <w:szCs w:val="20"/>
                <w:lang w:val="pt-BR"/>
              </w:rPr>
              <w:t>4</w:t>
            </w:r>
          </w:p>
        </w:tc>
        <w:tc>
          <w:tcPr>
            <w:tcW w:w="4250" w:type="pct"/>
          </w:tcPr>
          <w:p w14:paraId="5D4CDD75" w14:textId="50BF76B9" w:rsidR="00D07F0D" w:rsidRPr="004709B5" w:rsidRDefault="00D07F0D" w:rsidP="00D07F0D">
            <w:pPr>
              <w:pStyle w:val="SubstitutionText"/>
              <w:rPr>
                <w:i w:val="0"/>
                <w:color w:val="auto"/>
                <w:sz w:val="20"/>
                <w:szCs w:val="20"/>
                <w:lang w:val="pt-BR"/>
              </w:rPr>
            </w:pPr>
            <w:r>
              <w:rPr>
                <w:i w:val="0"/>
                <w:color w:val="auto"/>
                <w:sz w:val="20"/>
                <w:szCs w:val="20"/>
                <w:lang w:val="pt-BR"/>
              </w:rPr>
              <w:t>Sistema exibe interface contendo todas as informações sobre o equipamento selecionado.</w:t>
            </w:r>
          </w:p>
        </w:tc>
      </w:tr>
    </w:tbl>
    <w:p w14:paraId="5D4CDD77" w14:textId="77777777" w:rsidR="003B744B" w:rsidRPr="004709B5" w:rsidRDefault="00F1511F" w:rsidP="003B744B">
      <w:pPr>
        <w:pStyle w:val="Ttulo2"/>
        <w:rPr>
          <w:lang w:val="pt-BR"/>
        </w:rPr>
      </w:pPr>
      <w:bookmarkStart w:id="6" w:name="_Toc396121972"/>
      <w:bookmarkStart w:id="7" w:name="_Toc462683258"/>
      <w:r w:rsidRPr="004709B5">
        <w:rPr>
          <w:lang w:val="pt-BR"/>
        </w:rPr>
        <w:t>Fluxos alternativos</w:t>
      </w:r>
      <w:bookmarkEnd w:id="6"/>
      <w:bookmarkEnd w:id="7"/>
    </w:p>
    <w:p w14:paraId="7F9FA2A0" w14:textId="53879498" w:rsidR="00DC5207" w:rsidRPr="004709B5" w:rsidRDefault="00DC5207" w:rsidP="00DC5207">
      <w:pPr>
        <w:pStyle w:val="Ttulo3"/>
        <w:rPr>
          <w:rStyle w:val="ACMGuidanceChar"/>
          <w:i w:val="0"/>
          <w:color w:val="auto"/>
          <w:lang w:val="pt-BR"/>
        </w:rPr>
      </w:pPr>
      <w:bookmarkStart w:id="8" w:name="_Toc462683259"/>
      <w:r w:rsidRPr="004709B5">
        <w:rPr>
          <w:lang w:val="pt-BR"/>
        </w:rPr>
        <w:t xml:space="preserve">Fluxo Alternativo 1 – </w:t>
      </w:r>
      <w:r>
        <w:rPr>
          <w:lang w:val="pt-BR"/>
        </w:rPr>
        <w:t>&lt;</w:t>
      </w:r>
      <w:r w:rsidR="00D07F0D">
        <w:rPr>
          <w:lang w:val="pt-BR"/>
        </w:rPr>
        <w:t>Palavra chave</w:t>
      </w:r>
      <w:r w:rsidR="00491375">
        <w:rPr>
          <w:lang w:val="pt-BR"/>
        </w:rPr>
        <w:t xml:space="preserve"> inexistente</w:t>
      </w:r>
      <w:r>
        <w:rPr>
          <w:lang w:val="pt-BR"/>
        </w:rPr>
        <w:t xml:space="preserve"> no </w:t>
      </w:r>
      <w:r w:rsidR="00D07F0D">
        <w:rPr>
          <w:lang w:val="pt-BR"/>
        </w:rPr>
        <w:t>website</w:t>
      </w:r>
      <w:r>
        <w:rPr>
          <w:lang w:val="pt-BR"/>
        </w:rPr>
        <w:t xml:space="preserve"> &gt;</w:t>
      </w:r>
    </w:p>
    <w:tbl>
      <w:tblPr>
        <w:tblStyle w:val="Tabelacomgrade8"/>
        <w:tblW w:w="5000" w:type="pct"/>
        <w:tblLook w:val="0420" w:firstRow="1" w:lastRow="0" w:firstColumn="0" w:lastColumn="0" w:noHBand="0" w:noVBand="1"/>
      </w:tblPr>
      <w:tblGrid>
        <w:gridCol w:w="1997"/>
        <w:gridCol w:w="8299"/>
      </w:tblGrid>
      <w:tr w:rsidR="00DC5207" w:rsidRPr="004709B5" w14:paraId="2FDEA15D" w14:textId="77777777" w:rsidTr="00891475">
        <w:trPr>
          <w:cnfStyle w:val="100000000000" w:firstRow="1" w:lastRow="0" w:firstColumn="0" w:lastColumn="0" w:oddVBand="0" w:evenVBand="0" w:oddHBand="0" w:evenHBand="0" w:firstRowFirstColumn="0" w:firstRowLastColumn="0" w:lastRowFirstColumn="0" w:lastRowLastColumn="0"/>
        </w:trPr>
        <w:tc>
          <w:tcPr>
            <w:tcW w:w="970" w:type="pct"/>
          </w:tcPr>
          <w:p w14:paraId="2A2ECB90" w14:textId="77777777" w:rsidR="00DC5207" w:rsidRPr="004709B5" w:rsidRDefault="00DC5207" w:rsidP="00891475">
            <w:pPr>
              <w:jc w:val="center"/>
              <w:rPr>
                <w:sz w:val="20"/>
                <w:szCs w:val="20"/>
                <w:lang w:val="pt-BR"/>
              </w:rPr>
            </w:pPr>
            <w:r w:rsidRPr="004709B5">
              <w:rPr>
                <w:sz w:val="20"/>
                <w:szCs w:val="20"/>
                <w:lang w:val="pt-BR"/>
              </w:rPr>
              <w:t>Atributos</w:t>
            </w:r>
          </w:p>
        </w:tc>
        <w:tc>
          <w:tcPr>
            <w:tcW w:w="4030" w:type="pct"/>
          </w:tcPr>
          <w:p w14:paraId="60441B78" w14:textId="77777777" w:rsidR="00DC5207" w:rsidRPr="004709B5" w:rsidRDefault="00DC5207" w:rsidP="00891475">
            <w:pPr>
              <w:jc w:val="center"/>
              <w:rPr>
                <w:sz w:val="20"/>
                <w:szCs w:val="20"/>
                <w:lang w:val="pt-BR"/>
              </w:rPr>
            </w:pPr>
            <w:r w:rsidRPr="004709B5">
              <w:rPr>
                <w:sz w:val="20"/>
                <w:szCs w:val="20"/>
                <w:lang w:val="pt-BR"/>
              </w:rPr>
              <w:t>Descrição</w:t>
            </w:r>
          </w:p>
        </w:tc>
      </w:tr>
      <w:tr w:rsidR="00DC5207" w:rsidRPr="004709B5" w14:paraId="6A415174" w14:textId="77777777" w:rsidTr="00891475">
        <w:tc>
          <w:tcPr>
            <w:tcW w:w="970" w:type="pct"/>
          </w:tcPr>
          <w:p w14:paraId="0AE12D4D" w14:textId="77777777" w:rsidR="00DC5207" w:rsidRPr="004709B5" w:rsidRDefault="00DC5207" w:rsidP="00891475">
            <w:pPr>
              <w:rPr>
                <w:sz w:val="20"/>
                <w:szCs w:val="20"/>
                <w:lang w:val="pt-BR"/>
              </w:rPr>
            </w:pPr>
            <w:r w:rsidRPr="004709B5">
              <w:rPr>
                <w:sz w:val="20"/>
                <w:szCs w:val="20"/>
                <w:lang w:val="pt-BR"/>
              </w:rPr>
              <w:t>Origem:</w:t>
            </w:r>
          </w:p>
        </w:tc>
        <w:tc>
          <w:tcPr>
            <w:tcW w:w="4030" w:type="pct"/>
          </w:tcPr>
          <w:p w14:paraId="7B93A581" w14:textId="35955A99" w:rsidR="00DC5207" w:rsidRPr="004709B5" w:rsidRDefault="00DC5207" w:rsidP="00891475">
            <w:pPr>
              <w:pStyle w:val="SubstitutionText"/>
              <w:rPr>
                <w:i w:val="0"/>
                <w:color w:val="auto"/>
                <w:sz w:val="20"/>
                <w:szCs w:val="20"/>
                <w:lang w:val="pt-BR"/>
              </w:rPr>
            </w:pPr>
            <w:r>
              <w:rPr>
                <w:i w:val="0"/>
                <w:color w:val="auto"/>
                <w:sz w:val="20"/>
                <w:szCs w:val="20"/>
                <w:lang w:val="pt-BR"/>
              </w:rPr>
              <w:t xml:space="preserve">Fluxo básico </w:t>
            </w:r>
            <w:r w:rsidR="00491375">
              <w:rPr>
                <w:i w:val="0"/>
                <w:color w:val="auto"/>
                <w:sz w:val="20"/>
                <w:szCs w:val="20"/>
                <w:lang w:val="pt-BR"/>
              </w:rPr>
              <w:t>1</w:t>
            </w:r>
          </w:p>
        </w:tc>
      </w:tr>
      <w:tr w:rsidR="00DC5207" w:rsidRPr="00FE4F42" w14:paraId="57C9EAA4" w14:textId="77777777" w:rsidTr="00891475">
        <w:tc>
          <w:tcPr>
            <w:tcW w:w="970" w:type="pct"/>
          </w:tcPr>
          <w:p w14:paraId="66DEB843" w14:textId="77777777" w:rsidR="00DC5207" w:rsidRPr="004709B5" w:rsidRDefault="00DC5207" w:rsidP="00891475">
            <w:pPr>
              <w:rPr>
                <w:sz w:val="20"/>
                <w:szCs w:val="20"/>
                <w:lang w:val="pt-BR"/>
              </w:rPr>
            </w:pPr>
            <w:r w:rsidRPr="004709B5">
              <w:rPr>
                <w:sz w:val="20"/>
                <w:szCs w:val="20"/>
                <w:lang w:val="pt-BR"/>
              </w:rPr>
              <w:t xml:space="preserve">Cenário: </w:t>
            </w:r>
          </w:p>
        </w:tc>
        <w:tc>
          <w:tcPr>
            <w:tcW w:w="4030" w:type="pct"/>
          </w:tcPr>
          <w:p w14:paraId="094FDC7A" w14:textId="4EF93357" w:rsidR="00DC5207" w:rsidRPr="004709B5" w:rsidRDefault="00491375" w:rsidP="00D07F0D">
            <w:pPr>
              <w:pStyle w:val="SubstitutionText"/>
              <w:rPr>
                <w:i w:val="0"/>
                <w:color w:val="auto"/>
                <w:sz w:val="20"/>
                <w:szCs w:val="20"/>
                <w:lang w:val="pt-BR"/>
              </w:rPr>
            </w:pPr>
            <w:r>
              <w:rPr>
                <w:i w:val="0"/>
                <w:color w:val="auto"/>
                <w:sz w:val="20"/>
                <w:szCs w:val="20"/>
                <w:lang w:val="pt-BR"/>
              </w:rPr>
              <w:t xml:space="preserve">A palavra chave pode não estar relacionada a </w:t>
            </w:r>
            <w:r w:rsidR="00D07F0D">
              <w:rPr>
                <w:i w:val="0"/>
                <w:color w:val="auto"/>
                <w:sz w:val="20"/>
                <w:szCs w:val="20"/>
                <w:lang w:val="pt-BR"/>
              </w:rPr>
              <w:t>nada dentro do website.</w:t>
            </w:r>
          </w:p>
        </w:tc>
      </w:tr>
      <w:tr w:rsidR="00DC5207" w:rsidRPr="00FE4F42" w14:paraId="64AE0A5D" w14:textId="77777777" w:rsidTr="00891475">
        <w:tc>
          <w:tcPr>
            <w:tcW w:w="970" w:type="pct"/>
          </w:tcPr>
          <w:p w14:paraId="783B89DD" w14:textId="77777777" w:rsidR="00DC5207" w:rsidRPr="004709B5" w:rsidRDefault="00DC5207" w:rsidP="00891475">
            <w:pPr>
              <w:rPr>
                <w:sz w:val="20"/>
                <w:szCs w:val="20"/>
                <w:lang w:val="pt-BR"/>
              </w:rPr>
            </w:pPr>
            <w:r w:rsidRPr="004709B5">
              <w:rPr>
                <w:sz w:val="20"/>
                <w:szCs w:val="20"/>
                <w:lang w:val="pt-BR"/>
              </w:rPr>
              <w:t>Pós-condição:</w:t>
            </w:r>
          </w:p>
        </w:tc>
        <w:tc>
          <w:tcPr>
            <w:tcW w:w="4030" w:type="pct"/>
          </w:tcPr>
          <w:p w14:paraId="1F24DFE5" w14:textId="5DC57DC7" w:rsidR="00DC5207" w:rsidRPr="004709B5" w:rsidRDefault="001A38A1" w:rsidP="00D07F0D">
            <w:pPr>
              <w:pStyle w:val="SubstitutionText"/>
              <w:rPr>
                <w:i w:val="0"/>
                <w:color w:val="auto"/>
                <w:sz w:val="20"/>
                <w:szCs w:val="20"/>
                <w:lang w:val="pt-BR"/>
              </w:rPr>
            </w:pPr>
            <w:r>
              <w:rPr>
                <w:i w:val="0"/>
                <w:color w:val="auto"/>
                <w:sz w:val="20"/>
                <w:szCs w:val="20"/>
                <w:lang w:val="pt-BR"/>
              </w:rPr>
              <w:t>Resultado da busca</w:t>
            </w:r>
            <w:r w:rsidR="00DC5207">
              <w:rPr>
                <w:i w:val="0"/>
                <w:color w:val="auto"/>
                <w:sz w:val="20"/>
                <w:szCs w:val="20"/>
                <w:lang w:val="pt-BR"/>
              </w:rPr>
              <w:t xml:space="preserve"> v</w:t>
            </w:r>
            <w:r>
              <w:rPr>
                <w:i w:val="0"/>
                <w:color w:val="auto"/>
                <w:sz w:val="20"/>
                <w:szCs w:val="20"/>
                <w:lang w:val="pt-BR"/>
              </w:rPr>
              <w:t>a</w:t>
            </w:r>
            <w:r w:rsidR="00DC5207">
              <w:rPr>
                <w:i w:val="0"/>
                <w:color w:val="auto"/>
                <w:sz w:val="20"/>
                <w:szCs w:val="20"/>
                <w:lang w:val="pt-BR"/>
              </w:rPr>
              <w:t xml:space="preserve">zia. Não sendo possível </w:t>
            </w:r>
            <w:r>
              <w:rPr>
                <w:i w:val="0"/>
                <w:color w:val="auto"/>
                <w:sz w:val="20"/>
                <w:szCs w:val="20"/>
                <w:lang w:val="pt-BR"/>
              </w:rPr>
              <w:t>visualização das infor</w:t>
            </w:r>
            <w:r w:rsidR="00491375">
              <w:rPr>
                <w:i w:val="0"/>
                <w:color w:val="auto"/>
                <w:sz w:val="20"/>
                <w:szCs w:val="20"/>
                <w:lang w:val="pt-BR"/>
              </w:rPr>
              <w:t>m</w:t>
            </w:r>
            <w:r>
              <w:rPr>
                <w:i w:val="0"/>
                <w:color w:val="auto"/>
                <w:sz w:val="20"/>
                <w:szCs w:val="20"/>
                <w:lang w:val="pt-BR"/>
              </w:rPr>
              <w:t>ações</w:t>
            </w:r>
            <w:r w:rsidR="00D07F0D">
              <w:rPr>
                <w:i w:val="0"/>
                <w:color w:val="auto"/>
                <w:sz w:val="20"/>
                <w:szCs w:val="20"/>
                <w:lang w:val="pt-BR"/>
              </w:rPr>
              <w:t xml:space="preserve"> desejadas.</w:t>
            </w:r>
          </w:p>
        </w:tc>
      </w:tr>
    </w:tbl>
    <w:p w14:paraId="03D07824" w14:textId="77777777" w:rsidR="00DC5207" w:rsidRPr="004709B5" w:rsidRDefault="00DC5207" w:rsidP="00DC5207">
      <w:pPr>
        <w:rPr>
          <w:lang w:val="pt-BR"/>
        </w:rPr>
      </w:pPr>
    </w:p>
    <w:tbl>
      <w:tblPr>
        <w:tblStyle w:val="Tabelacomgrade8"/>
        <w:tblW w:w="5000" w:type="pct"/>
        <w:tblLook w:val="0420" w:firstRow="1" w:lastRow="0" w:firstColumn="0" w:lastColumn="0" w:noHBand="0" w:noVBand="1"/>
      </w:tblPr>
      <w:tblGrid>
        <w:gridCol w:w="1544"/>
        <w:gridCol w:w="8752"/>
      </w:tblGrid>
      <w:tr w:rsidR="00DC5207" w:rsidRPr="004709B5" w14:paraId="18FCA797" w14:textId="77777777" w:rsidTr="00891475">
        <w:trPr>
          <w:cnfStyle w:val="100000000000" w:firstRow="1" w:lastRow="0" w:firstColumn="0" w:lastColumn="0" w:oddVBand="0" w:evenVBand="0" w:oddHBand="0" w:evenHBand="0" w:firstRowFirstColumn="0" w:firstRowLastColumn="0" w:lastRowFirstColumn="0" w:lastRowLastColumn="0"/>
        </w:trPr>
        <w:tc>
          <w:tcPr>
            <w:tcW w:w="750" w:type="pct"/>
          </w:tcPr>
          <w:p w14:paraId="6F9DB532" w14:textId="77777777" w:rsidR="00DC5207" w:rsidRPr="004709B5" w:rsidRDefault="00DC5207" w:rsidP="00891475">
            <w:pPr>
              <w:jc w:val="center"/>
              <w:rPr>
                <w:sz w:val="20"/>
                <w:szCs w:val="20"/>
                <w:lang w:val="pt-BR"/>
              </w:rPr>
            </w:pPr>
            <w:r w:rsidRPr="004709B5">
              <w:rPr>
                <w:sz w:val="20"/>
                <w:szCs w:val="20"/>
                <w:lang w:val="pt-BR"/>
              </w:rPr>
              <w:t>Passo</w:t>
            </w:r>
          </w:p>
        </w:tc>
        <w:tc>
          <w:tcPr>
            <w:tcW w:w="4250" w:type="pct"/>
          </w:tcPr>
          <w:p w14:paraId="103D413E" w14:textId="77777777" w:rsidR="00DC5207" w:rsidRPr="004709B5" w:rsidRDefault="00DC5207" w:rsidP="00891475">
            <w:pPr>
              <w:jc w:val="center"/>
              <w:rPr>
                <w:sz w:val="20"/>
                <w:szCs w:val="20"/>
                <w:lang w:val="pt-BR"/>
              </w:rPr>
            </w:pPr>
            <w:r w:rsidRPr="004709B5">
              <w:rPr>
                <w:sz w:val="20"/>
                <w:szCs w:val="20"/>
                <w:lang w:val="pt-BR"/>
              </w:rPr>
              <w:t>Descrição</w:t>
            </w:r>
          </w:p>
        </w:tc>
      </w:tr>
      <w:tr w:rsidR="00DC5207" w:rsidRPr="00FE4F42" w14:paraId="1748E4AB" w14:textId="77777777" w:rsidTr="00891475">
        <w:tc>
          <w:tcPr>
            <w:tcW w:w="750" w:type="pct"/>
          </w:tcPr>
          <w:p w14:paraId="2FB60AF2" w14:textId="754FE8CB" w:rsidR="00DC5207" w:rsidRPr="004709B5" w:rsidRDefault="00491375" w:rsidP="00891475">
            <w:pPr>
              <w:jc w:val="center"/>
              <w:rPr>
                <w:sz w:val="20"/>
                <w:szCs w:val="20"/>
                <w:lang w:val="pt-BR"/>
              </w:rPr>
            </w:pPr>
            <w:r>
              <w:rPr>
                <w:sz w:val="20"/>
                <w:szCs w:val="20"/>
                <w:lang w:val="pt-BR"/>
              </w:rPr>
              <w:t>2</w:t>
            </w:r>
            <w:r w:rsidR="00DC5207" w:rsidRPr="004709B5">
              <w:rPr>
                <w:sz w:val="20"/>
                <w:szCs w:val="20"/>
                <w:lang w:val="pt-BR"/>
              </w:rPr>
              <w:t>.1</w:t>
            </w:r>
          </w:p>
        </w:tc>
        <w:tc>
          <w:tcPr>
            <w:tcW w:w="4250" w:type="pct"/>
          </w:tcPr>
          <w:p w14:paraId="75CEBD81" w14:textId="49BD4420" w:rsidR="00DC5207" w:rsidRPr="00395FBF" w:rsidRDefault="00491375" w:rsidP="00491375">
            <w:pPr>
              <w:pStyle w:val="SubstitutionText"/>
              <w:rPr>
                <w:i w:val="0"/>
                <w:color w:val="auto"/>
                <w:sz w:val="20"/>
                <w:szCs w:val="20"/>
                <w:lang w:val="pt-BR"/>
              </w:rPr>
            </w:pPr>
            <w:r>
              <w:rPr>
                <w:i w:val="0"/>
                <w:color w:val="auto"/>
                <w:sz w:val="20"/>
                <w:szCs w:val="20"/>
                <w:lang w:val="pt-BR"/>
              </w:rPr>
              <w:t>Usuário digita a palavra chave referente ao</w:t>
            </w:r>
            <w:r w:rsidR="00C545BE">
              <w:rPr>
                <w:i w:val="0"/>
                <w:color w:val="auto"/>
                <w:sz w:val="20"/>
                <w:szCs w:val="20"/>
                <w:lang w:val="pt-BR"/>
              </w:rPr>
              <w:t xml:space="preserve"> </w:t>
            </w:r>
            <w:r>
              <w:rPr>
                <w:i w:val="0"/>
                <w:color w:val="auto"/>
                <w:sz w:val="20"/>
                <w:szCs w:val="20"/>
                <w:lang w:val="pt-BR"/>
              </w:rPr>
              <w:t>tipo de busca inexistente.</w:t>
            </w:r>
          </w:p>
        </w:tc>
      </w:tr>
      <w:tr w:rsidR="00DC5207" w:rsidRPr="00FE4F42" w14:paraId="1CC75F7D" w14:textId="77777777" w:rsidTr="00891475">
        <w:tc>
          <w:tcPr>
            <w:tcW w:w="750" w:type="pct"/>
          </w:tcPr>
          <w:p w14:paraId="62792FB0" w14:textId="1C0C97FA" w:rsidR="00DC5207" w:rsidRPr="004709B5" w:rsidRDefault="00491375" w:rsidP="00891475">
            <w:pPr>
              <w:jc w:val="center"/>
              <w:rPr>
                <w:sz w:val="20"/>
                <w:szCs w:val="20"/>
                <w:lang w:val="pt-BR"/>
              </w:rPr>
            </w:pPr>
            <w:r>
              <w:rPr>
                <w:sz w:val="20"/>
                <w:szCs w:val="20"/>
                <w:lang w:val="pt-BR"/>
              </w:rPr>
              <w:t>2</w:t>
            </w:r>
            <w:r w:rsidR="00DC5207" w:rsidRPr="004709B5">
              <w:rPr>
                <w:sz w:val="20"/>
                <w:szCs w:val="20"/>
                <w:lang w:val="pt-BR"/>
              </w:rPr>
              <w:t>.2</w:t>
            </w:r>
          </w:p>
        </w:tc>
        <w:tc>
          <w:tcPr>
            <w:tcW w:w="4250" w:type="pct"/>
          </w:tcPr>
          <w:p w14:paraId="270C4532" w14:textId="7FDE960C" w:rsidR="00DC5207" w:rsidRPr="00395FBF" w:rsidRDefault="00491375" w:rsidP="00D07F0D">
            <w:pPr>
              <w:pStyle w:val="SubstitutionText"/>
              <w:rPr>
                <w:i w:val="0"/>
                <w:color w:val="auto"/>
                <w:sz w:val="20"/>
                <w:szCs w:val="20"/>
                <w:lang w:val="pt-BR"/>
              </w:rPr>
            </w:pPr>
            <w:r>
              <w:rPr>
                <w:i w:val="0"/>
                <w:color w:val="auto"/>
                <w:sz w:val="20"/>
                <w:szCs w:val="20"/>
                <w:lang w:val="pt-BR"/>
              </w:rPr>
              <w:t>Sistema retorna uma interface i</w:t>
            </w:r>
            <w:r w:rsidR="00D07F0D">
              <w:rPr>
                <w:i w:val="0"/>
                <w:color w:val="auto"/>
                <w:sz w:val="20"/>
                <w:szCs w:val="20"/>
                <w:lang w:val="pt-BR"/>
              </w:rPr>
              <w:t>nformando que não existe nenhuma informação relacionada com a palavra-chave dentro do website.</w:t>
            </w:r>
            <w:r w:rsidR="00DC5207" w:rsidRPr="00613CF8">
              <w:rPr>
                <w:i w:val="0"/>
                <w:color w:val="auto"/>
                <w:sz w:val="20"/>
                <w:szCs w:val="20"/>
                <w:lang w:val="pt-BR"/>
              </w:rPr>
              <w:t xml:space="preserve"> </w:t>
            </w:r>
          </w:p>
        </w:tc>
      </w:tr>
      <w:tr w:rsidR="00DC5207" w:rsidRPr="00FE4F42" w14:paraId="251246DF" w14:textId="77777777" w:rsidTr="00891475">
        <w:tc>
          <w:tcPr>
            <w:tcW w:w="750" w:type="pct"/>
          </w:tcPr>
          <w:p w14:paraId="27A70D76" w14:textId="6C354063" w:rsidR="00DC5207" w:rsidRDefault="00491375" w:rsidP="00891475">
            <w:pPr>
              <w:jc w:val="center"/>
              <w:rPr>
                <w:sz w:val="20"/>
                <w:szCs w:val="20"/>
                <w:lang w:val="pt-BR"/>
              </w:rPr>
            </w:pPr>
            <w:r>
              <w:rPr>
                <w:sz w:val="20"/>
                <w:szCs w:val="20"/>
                <w:lang w:val="pt-BR"/>
              </w:rPr>
              <w:t>2</w:t>
            </w:r>
            <w:r w:rsidR="00DC5207">
              <w:rPr>
                <w:sz w:val="20"/>
                <w:szCs w:val="20"/>
                <w:lang w:val="pt-BR"/>
              </w:rPr>
              <w:t>.3</w:t>
            </w:r>
          </w:p>
        </w:tc>
        <w:tc>
          <w:tcPr>
            <w:tcW w:w="4250" w:type="pct"/>
          </w:tcPr>
          <w:p w14:paraId="4EBC338B" w14:textId="7DBDA5EA" w:rsidR="00DC5207" w:rsidRPr="00395FBF" w:rsidRDefault="00491375" w:rsidP="00891475">
            <w:pPr>
              <w:pStyle w:val="SubstitutionText"/>
              <w:rPr>
                <w:i w:val="0"/>
                <w:color w:val="auto"/>
                <w:sz w:val="20"/>
                <w:szCs w:val="20"/>
                <w:lang w:val="pt-BR"/>
              </w:rPr>
            </w:pPr>
            <w:r>
              <w:rPr>
                <w:i w:val="0"/>
                <w:color w:val="auto"/>
                <w:sz w:val="20"/>
                <w:szCs w:val="20"/>
                <w:lang w:val="pt-BR"/>
              </w:rPr>
              <w:t>Busca finalizada.</w:t>
            </w:r>
          </w:p>
        </w:tc>
      </w:tr>
    </w:tbl>
    <w:p w14:paraId="5D4CDD78" w14:textId="4C33ADE4" w:rsidR="003B744B" w:rsidRPr="004709B5" w:rsidRDefault="00F1511F" w:rsidP="00313D15">
      <w:pPr>
        <w:pStyle w:val="Ttulo3"/>
        <w:rPr>
          <w:rStyle w:val="ACMGuidanceChar"/>
          <w:i w:val="0"/>
          <w:color w:val="auto"/>
          <w:lang w:val="pt-BR"/>
        </w:rPr>
      </w:pPr>
      <w:r w:rsidRPr="004709B5">
        <w:rPr>
          <w:lang w:val="pt-BR"/>
        </w:rPr>
        <w:lastRenderedPageBreak/>
        <w:t>Fluxo Alternativo</w:t>
      </w:r>
      <w:r w:rsidR="00DC5207">
        <w:rPr>
          <w:lang w:val="pt-BR"/>
        </w:rPr>
        <w:t xml:space="preserve"> 2</w:t>
      </w:r>
      <w:r w:rsidR="003B744B" w:rsidRPr="004709B5">
        <w:rPr>
          <w:lang w:val="pt-BR"/>
        </w:rPr>
        <w:t xml:space="preserve"> </w:t>
      </w:r>
      <w:r w:rsidR="005A0801" w:rsidRPr="004709B5">
        <w:rPr>
          <w:lang w:val="pt-BR"/>
        </w:rPr>
        <w:t xml:space="preserve">– </w:t>
      </w:r>
      <w:r w:rsidR="00FE4F42">
        <w:rPr>
          <w:lang w:val="pt-BR"/>
        </w:rPr>
        <w:t>&lt;</w:t>
      </w:r>
      <w:r w:rsidR="00491375">
        <w:rPr>
          <w:lang w:val="pt-BR"/>
        </w:rPr>
        <w:t xml:space="preserve">Palavra </w:t>
      </w:r>
      <w:r w:rsidR="0015400A">
        <w:rPr>
          <w:lang w:val="pt-BR"/>
        </w:rPr>
        <w:t>chave de busca</w:t>
      </w:r>
      <w:r w:rsidR="00491375">
        <w:rPr>
          <w:lang w:val="pt-BR"/>
        </w:rPr>
        <w:t xml:space="preserve"> </w:t>
      </w:r>
      <w:r w:rsidR="0015400A">
        <w:rPr>
          <w:lang w:val="pt-BR"/>
        </w:rPr>
        <w:t>e</w:t>
      </w:r>
      <w:r w:rsidR="00491375">
        <w:rPr>
          <w:lang w:val="pt-BR"/>
        </w:rPr>
        <w:t xml:space="preserve">scrita </w:t>
      </w:r>
      <w:r w:rsidR="0015400A">
        <w:rPr>
          <w:lang w:val="pt-BR"/>
        </w:rPr>
        <w:t>e</w:t>
      </w:r>
      <w:r w:rsidR="00491375">
        <w:rPr>
          <w:lang w:val="pt-BR"/>
        </w:rPr>
        <w:t>rrada</w:t>
      </w:r>
      <w:r w:rsidR="00DC5207">
        <w:rPr>
          <w:lang w:val="pt-BR"/>
        </w:rPr>
        <w:t xml:space="preserve"> </w:t>
      </w:r>
      <w:r w:rsidR="00FE4F42">
        <w:rPr>
          <w:lang w:val="pt-BR"/>
        </w:rPr>
        <w:t>&gt;</w:t>
      </w:r>
      <w:bookmarkEnd w:id="8"/>
    </w:p>
    <w:tbl>
      <w:tblPr>
        <w:tblStyle w:val="Tabelacomgrade8"/>
        <w:tblW w:w="5000" w:type="pct"/>
        <w:tblLook w:val="0420" w:firstRow="1" w:lastRow="0" w:firstColumn="0" w:lastColumn="0" w:noHBand="0" w:noVBand="1"/>
      </w:tblPr>
      <w:tblGrid>
        <w:gridCol w:w="1997"/>
        <w:gridCol w:w="8299"/>
      </w:tblGrid>
      <w:tr w:rsidR="003B744B" w:rsidRPr="004709B5" w14:paraId="5D4CDD7B" w14:textId="77777777" w:rsidTr="00265D02">
        <w:trPr>
          <w:cnfStyle w:val="100000000000" w:firstRow="1" w:lastRow="0" w:firstColumn="0" w:lastColumn="0" w:oddVBand="0" w:evenVBand="0" w:oddHBand="0" w:evenHBand="0" w:firstRowFirstColumn="0" w:firstRowLastColumn="0" w:lastRowFirstColumn="0" w:lastRowLastColumn="0"/>
        </w:trPr>
        <w:tc>
          <w:tcPr>
            <w:tcW w:w="970" w:type="pct"/>
          </w:tcPr>
          <w:p w14:paraId="5D4CDD79" w14:textId="77777777" w:rsidR="003B744B" w:rsidRPr="004709B5" w:rsidRDefault="00F1511F" w:rsidP="00734220">
            <w:pPr>
              <w:jc w:val="center"/>
              <w:rPr>
                <w:sz w:val="20"/>
                <w:szCs w:val="20"/>
                <w:lang w:val="pt-BR"/>
              </w:rPr>
            </w:pPr>
            <w:r w:rsidRPr="004709B5">
              <w:rPr>
                <w:sz w:val="20"/>
                <w:szCs w:val="20"/>
                <w:lang w:val="pt-BR"/>
              </w:rPr>
              <w:t>Atributos</w:t>
            </w:r>
          </w:p>
        </w:tc>
        <w:tc>
          <w:tcPr>
            <w:tcW w:w="4030" w:type="pct"/>
          </w:tcPr>
          <w:p w14:paraId="5D4CDD7A" w14:textId="77777777" w:rsidR="003B744B" w:rsidRPr="004709B5" w:rsidRDefault="00F1511F" w:rsidP="00734220">
            <w:pPr>
              <w:jc w:val="center"/>
              <w:rPr>
                <w:sz w:val="20"/>
                <w:szCs w:val="20"/>
                <w:lang w:val="pt-BR"/>
              </w:rPr>
            </w:pPr>
            <w:r w:rsidRPr="004709B5">
              <w:rPr>
                <w:sz w:val="20"/>
                <w:szCs w:val="20"/>
                <w:lang w:val="pt-BR"/>
              </w:rPr>
              <w:t>Descrição</w:t>
            </w:r>
          </w:p>
        </w:tc>
      </w:tr>
      <w:tr w:rsidR="003B744B" w:rsidRPr="004709B5" w14:paraId="5D4CDD7E" w14:textId="77777777" w:rsidTr="00265D02">
        <w:tc>
          <w:tcPr>
            <w:tcW w:w="970" w:type="pct"/>
          </w:tcPr>
          <w:p w14:paraId="5D4CDD7C" w14:textId="77777777" w:rsidR="003B744B" w:rsidRPr="004709B5" w:rsidRDefault="00F1511F" w:rsidP="00734220">
            <w:pPr>
              <w:rPr>
                <w:sz w:val="20"/>
                <w:szCs w:val="20"/>
                <w:lang w:val="pt-BR"/>
              </w:rPr>
            </w:pPr>
            <w:r w:rsidRPr="004709B5">
              <w:rPr>
                <w:sz w:val="20"/>
                <w:szCs w:val="20"/>
                <w:lang w:val="pt-BR"/>
              </w:rPr>
              <w:t>Origem</w:t>
            </w:r>
            <w:r w:rsidR="003B744B" w:rsidRPr="004709B5">
              <w:rPr>
                <w:sz w:val="20"/>
                <w:szCs w:val="20"/>
                <w:lang w:val="pt-BR"/>
              </w:rPr>
              <w:t>:</w:t>
            </w:r>
          </w:p>
        </w:tc>
        <w:tc>
          <w:tcPr>
            <w:tcW w:w="4030" w:type="pct"/>
          </w:tcPr>
          <w:p w14:paraId="5D4CDD7D" w14:textId="0175749B" w:rsidR="003B744B" w:rsidRPr="004709B5" w:rsidRDefault="00491375" w:rsidP="00F44908">
            <w:pPr>
              <w:pStyle w:val="SubstitutionText"/>
              <w:rPr>
                <w:i w:val="0"/>
                <w:color w:val="auto"/>
                <w:sz w:val="20"/>
                <w:szCs w:val="20"/>
                <w:lang w:val="pt-BR"/>
              </w:rPr>
            </w:pPr>
            <w:r>
              <w:rPr>
                <w:i w:val="0"/>
                <w:color w:val="auto"/>
                <w:sz w:val="20"/>
                <w:szCs w:val="20"/>
                <w:lang w:val="pt-BR"/>
              </w:rPr>
              <w:t>Fluxo básico 1</w:t>
            </w:r>
          </w:p>
        </w:tc>
      </w:tr>
      <w:tr w:rsidR="003B744B" w:rsidRPr="00FE4F42" w14:paraId="5D4CDD81" w14:textId="77777777" w:rsidTr="00265D02">
        <w:tc>
          <w:tcPr>
            <w:tcW w:w="970" w:type="pct"/>
          </w:tcPr>
          <w:p w14:paraId="5D4CDD7F" w14:textId="77777777" w:rsidR="003B744B" w:rsidRPr="004709B5" w:rsidRDefault="00F1511F" w:rsidP="00734220">
            <w:pPr>
              <w:rPr>
                <w:sz w:val="20"/>
                <w:szCs w:val="20"/>
                <w:lang w:val="pt-BR"/>
              </w:rPr>
            </w:pPr>
            <w:r w:rsidRPr="004709B5">
              <w:rPr>
                <w:sz w:val="20"/>
                <w:szCs w:val="20"/>
                <w:lang w:val="pt-BR"/>
              </w:rPr>
              <w:t>Cenário</w:t>
            </w:r>
            <w:r w:rsidR="003B744B" w:rsidRPr="004709B5">
              <w:rPr>
                <w:sz w:val="20"/>
                <w:szCs w:val="20"/>
                <w:lang w:val="pt-BR"/>
              </w:rPr>
              <w:t xml:space="preserve">: </w:t>
            </w:r>
          </w:p>
        </w:tc>
        <w:tc>
          <w:tcPr>
            <w:tcW w:w="4030" w:type="pct"/>
          </w:tcPr>
          <w:p w14:paraId="5D4CDD80" w14:textId="0D780A3E" w:rsidR="003B744B" w:rsidRPr="004709B5" w:rsidRDefault="00491375" w:rsidP="00D07F0D">
            <w:pPr>
              <w:pStyle w:val="SubstitutionText"/>
              <w:rPr>
                <w:i w:val="0"/>
                <w:color w:val="auto"/>
                <w:sz w:val="20"/>
                <w:szCs w:val="20"/>
                <w:lang w:val="pt-BR"/>
              </w:rPr>
            </w:pPr>
            <w:r>
              <w:rPr>
                <w:i w:val="0"/>
                <w:color w:val="auto"/>
                <w:sz w:val="20"/>
                <w:szCs w:val="20"/>
                <w:lang w:val="pt-BR"/>
              </w:rPr>
              <w:t xml:space="preserve">A palavra chave pode estar escrita errada e por isso, não estar relacionada a nenhum </w:t>
            </w:r>
            <w:r w:rsidR="00D07F0D">
              <w:rPr>
                <w:i w:val="0"/>
                <w:color w:val="auto"/>
                <w:sz w:val="20"/>
                <w:szCs w:val="20"/>
                <w:lang w:val="pt-BR"/>
              </w:rPr>
              <w:t>item dentro do website.</w:t>
            </w:r>
          </w:p>
        </w:tc>
      </w:tr>
      <w:tr w:rsidR="003B744B" w:rsidRPr="00FE4F42" w14:paraId="5D4CDD84" w14:textId="77777777" w:rsidTr="00265D02">
        <w:tc>
          <w:tcPr>
            <w:tcW w:w="970" w:type="pct"/>
          </w:tcPr>
          <w:p w14:paraId="5D4CDD82" w14:textId="77777777" w:rsidR="003B744B" w:rsidRPr="004709B5" w:rsidRDefault="00F1511F" w:rsidP="00734220">
            <w:pPr>
              <w:rPr>
                <w:sz w:val="20"/>
                <w:szCs w:val="20"/>
                <w:lang w:val="pt-BR"/>
              </w:rPr>
            </w:pPr>
            <w:r w:rsidRPr="004709B5">
              <w:rPr>
                <w:sz w:val="20"/>
                <w:szCs w:val="20"/>
                <w:lang w:val="pt-BR"/>
              </w:rPr>
              <w:t>Pós-condição</w:t>
            </w:r>
            <w:r w:rsidR="003B744B" w:rsidRPr="004709B5">
              <w:rPr>
                <w:sz w:val="20"/>
                <w:szCs w:val="20"/>
                <w:lang w:val="pt-BR"/>
              </w:rPr>
              <w:t>:</w:t>
            </w:r>
          </w:p>
        </w:tc>
        <w:tc>
          <w:tcPr>
            <w:tcW w:w="4030" w:type="pct"/>
          </w:tcPr>
          <w:p w14:paraId="5D4CDD83" w14:textId="52112938" w:rsidR="003B744B" w:rsidRPr="004709B5" w:rsidRDefault="00491375" w:rsidP="00D07F0D">
            <w:pPr>
              <w:pStyle w:val="SubstitutionText"/>
              <w:rPr>
                <w:i w:val="0"/>
                <w:color w:val="auto"/>
                <w:sz w:val="20"/>
                <w:szCs w:val="20"/>
                <w:lang w:val="pt-BR"/>
              </w:rPr>
            </w:pPr>
            <w:r>
              <w:rPr>
                <w:i w:val="0"/>
                <w:color w:val="auto"/>
                <w:sz w:val="20"/>
                <w:szCs w:val="20"/>
                <w:lang w:val="pt-BR"/>
              </w:rPr>
              <w:t>Resultado da busca vazia. Não sendo possível</w:t>
            </w:r>
            <w:r w:rsidR="00D07F0D">
              <w:rPr>
                <w:i w:val="0"/>
                <w:color w:val="auto"/>
                <w:sz w:val="20"/>
                <w:szCs w:val="20"/>
                <w:lang w:val="pt-BR"/>
              </w:rPr>
              <w:t xml:space="preserve"> visualização das informações.</w:t>
            </w:r>
          </w:p>
        </w:tc>
      </w:tr>
    </w:tbl>
    <w:p w14:paraId="5D4CDD85" w14:textId="77777777" w:rsidR="0056387E" w:rsidRPr="004709B5" w:rsidRDefault="0056387E" w:rsidP="0056387E">
      <w:pPr>
        <w:rPr>
          <w:lang w:val="pt-BR"/>
        </w:rPr>
      </w:pPr>
    </w:p>
    <w:tbl>
      <w:tblPr>
        <w:tblStyle w:val="Tabelacomgrade8"/>
        <w:tblW w:w="5000" w:type="pct"/>
        <w:tblLook w:val="0420" w:firstRow="1" w:lastRow="0" w:firstColumn="0" w:lastColumn="0" w:noHBand="0" w:noVBand="1"/>
      </w:tblPr>
      <w:tblGrid>
        <w:gridCol w:w="1544"/>
        <w:gridCol w:w="8752"/>
      </w:tblGrid>
      <w:tr w:rsidR="00313D15" w:rsidRPr="004709B5" w14:paraId="5D4CDD88" w14:textId="77777777" w:rsidTr="00265D02">
        <w:trPr>
          <w:cnfStyle w:val="100000000000" w:firstRow="1" w:lastRow="0" w:firstColumn="0" w:lastColumn="0" w:oddVBand="0" w:evenVBand="0" w:oddHBand="0" w:evenHBand="0" w:firstRowFirstColumn="0" w:firstRowLastColumn="0" w:lastRowFirstColumn="0" w:lastRowLastColumn="0"/>
        </w:trPr>
        <w:tc>
          <w:tcPr>
            <w:tcW w:w="750" w:type="pct"/>
          </w:tcPr>
          <w:p w14:paraId="5D4CDD86" w14:textId="77777777" w:rsidR="00313D15" w:rsidRPr="004709B5" w:rsidRDefault="00F1511F" w:rsidP="00734220">
            <w:pPr>
              <w:jc w:val="center"/>
              <w:rPr>
                <w:sz w:val="20"/>
                <w:szCs w:val="20"/>
                <w:lang w:val="pt-BR"/>
              </w:rPr>
            </w:pPr>
            <w:r w:rsidRPr="004709B5">
              <w:rPr>
                <w:sz w:val="20"/>
                <w:szCs w:val="20"/>
                <w:lang w:val="pt-BR"/>
              </w:rPr>
              <w:t>Passo</w:t>
            </w:r>
          </w:p>
        </w:tc>
        <w:tc>
          <w:tcPr>
            <w:tcW w:w="4250" w:type="pct"/>
          </w:tcPr>
          <w:p w14:paraId="5D4CDD87" w14:textId="77777777" w:rsidR="00313D15" w:rsidRPr="004709B5" w:rsidRDefault="00F1511F" w:rsidP="00734220">
            <w:pPr>
              <w:jc w:val="center"/>
              <w:rPr>
                <w:sz w:val="20"/>
                <w:szCs w:val="20"/>
                <w:lang w:val="pt-BR"/>
              </w:rPr>
            </w:pPr>
            <w:r w:rsidRPr="004709B5">
              <w:rPr>
                <w:sz w:val="20"/>
                <w:szCs w:val="20"/>
                <w:lang w:val="pt-BR"/>
              </w:rPr>
              <w:t>Descrição</w:t>
            </w:r>
          </w:p>
        </w:tc>
      </w:tr>
      <w:tr w:rsidR="00A055EA" w:rsidRPr="00FE4F42" w14:paraId="5D4CDD8B" w14:textId="77777777" w:rsidTr="00265D02">
        <w:tc>
          <w:tcPr>
            <w:tcW w:w="750" w:type="pct"/>
          </w:tcPr>
          <w:p w14:paraId="5D4CDD89" w14:textId="72D6C5DC" w:rsidR="00A055EA" w:rsidRPr="004709B5" w:rsidRDefault="00491375" w:rsidP="00FE4F42">
            <w:pPr>
              <w:jc w:val="center"/>
              <w:rPr>
                <w:sz w:val="20"/>
                <w:szCs w:val="20"/>
                <w:lang w:val="pt-BR"/>
              </w:rPr>
            </w:pPr>
            <w:r>
              <w:rPr>
                <w:sz w:val="20"/>
                <w:szCs w:val="20"/>
                <w:lang w:val="pt-BR"/>
              </w:rPr>
              <w:t>2</w:t>
            </w:r>
            <w:r w:rsidR="00A055EA" w:rsidRPr="004709B5">
              <w:rPr>
                <w:sz w:val="20"/>
                <w:szCs w:val="20"/>
                <w:lang w:val="pt-BR"/>
              </w:rPr>
              <w:t>.1</w:t>
            </w:r>
          </w:p>
        </w:tc>
        <w:tc>
          <w:tcPr>
            <w:tcW w:w="4250" w:type="pct"/>
          </w:tcPr>
          <w:p w14:paraId="5D4CDD8A" w14:textId="69789020" w:rsidR="00DC5207" w:rsidRPr="00395FBF" w:rsidRDefault="00491375" w:rsidP="00D07F0D">
            <w:pPr>
              <w:pStyle w:val="SubstitutionText"/>
              <w:rPr>
                <w:i w:val="0"/>
                <w:color w:val="auto"/>
                <w:sz w:val="20"/>
                <w:szCs w:val="20"/>
                <w:lang w:val="pt-BR"/>
              </w:rPr>
            </w:pPr>
            <w:r>
              <w:rPr>
                <w:i w:val="0"/>
                <w:color w:val="auto"/>
                <w:sz w:val="20"/>
                <w:szCs w:val="20"/>
                <w:lang w:val="pt-BR"/>
              </w:rPr>
              <w:t>Usuário digita a palavra chave er</w:t>
            </w:r>
            <w:r w:rsidR="00D07F0D">
              <w:rPr>
                <w:i w:val="0"/>
                <w:color w:val="auto"/>
                <w:sz w:val="20"/>
                <w:szCs w:val="20"/>
                <w:lang w:val="pt-BR"/>
              </w:rPr>
              <w:t>rada no input de busca.</w:t>
            </w:r>
          </w:p>
        </w:tc>
      </w:tr>
      <w:tr w:rsidR="00A055EA" w:rsidRPr="00FE4F42" w14:paraId="5D4CDD8E" w14:textId="77777777" w:rsidTr="00265D02">
        <w:tc>
          <w:tcPr>
            <w:tcW w:w="750" w:type="pct"/>
          </w:tcPr>
          <w:p w14:paraId="5D4CDD8C" w14:textId="1DBE3F6A" w:rsidR="00A055EA" w:rsidRPr="004709B5" w:rsidRDefault="00491375" w:rsidP="00FE4F42">
            <w:pPr>
              <w:jc w:val="center"/>
              <w:rPr>
                <w:sz w:val="20"/>
                <w:szCs w:val="20"/>
                <w:lang w:val="pt-BR"/>
              </w:rPr>
            </w:pPr>
            <w:r>
              <w:rPr>
                <w:sz w:val="20"/>
                <w:szCs w:val="20"/>
                <w:lang w:val="pt-BR"/>
              </w:rPr>
              <w:t>2</w:t>
            </w:r>
            <w:r w:rsidR="00A055EA" w:rsidRPr="004709B5">
              <w:rPr>
                <w:sz w:val="20"/>
                <w:szCs w:val="20"/>
                <w:lang w:val="pt-BR"/>
              </w:rPr>
              <w:t>.2</w:t>
            </w:r>
          </w:p>
        </w:tc>
        <w:tc>
          <w:tcPr>
            <w:tcW w:w="4250" w:type="pct"/>
          </w:tcPr>
          <w:p w14:paraId="5D4CDD8D" w14:textId="1CD6FA6D" w:rsidR="00A055EA" w:rsidRPr="00395FBF" w:rsidRDefault="00491375" w:rsidP="00D07F0D">
            <w:pPr>
              <w:pStyle w:val="SubstitutionText"/>
              <w:rPr>
                <w:i w:val="0"/>
                <w:color w:val="auto"/>
                <w:sz w:val="20"/>
                <w:szCs w:val="20"/>
                <w:lang w:val="pt-BR"/>
              </w:rPr>
            </w:pPr>
            <w:r>
              <w:rPr>
                <w:i w:val="0"/>
                <w:color w:val="auto"/>
                <w:sz w:val="20"/>
                <w:szCs w:val="20"/>
                <w:lang w:val="pt-BR"/>
              </w:rPr>
              <w:t xml:space="preserve">Sistema retorna uma interface informando que não existe nenhum </w:t>
            </w:r>
            <w:r w:rsidR="00D07F0D">
              <w:rPr>
                <w:i w:val="0"/>
                <w:color w:val="auto"/>
                <w:sz w:val="20"/>
                <w:szCs w:val="20"/>
                <w:lang w:val="pt-BR"/>
              </w:rPr>
              <w:t xml:space="preserve">item relacionado à </w:t>
            </w:r>
            <w:proofErr w:type="spellStart"/>
            <w:r w:rsidR="00D07F0D">
              <w:rPr>
                <w:i w:val="0"/>
                <w:color w:val="auto"/>
                <w:sz w:val="20"/>
                <w:szCs w:val="20"/>
                <w:lang w:val="pt-BR"/>
              </w:rPr>
              <w:t>palara</w:t>
            </w:r>
            <w:proofErr w:type="spellEnd"/>
            <w:r w:rsidR="00D07F0D">
              <w:rPr>
                <w:i w:val="0"/>
                <w:color w:val="auto"/>
                <w:sz w:val="20"/>
                <w:szCs w:val="20"/>
                <w:lang w:val="pt-BR"/>
              </w:rPr>
              <w:t xml:space="preserve"> chave inserida no input de busca dentro do website.</w:t>
            </w:r>
            <w:bookmarkStart w:id="9" w:name="_GoBack"/>
            <w:bookmarkEnd w:id="9"/>
          </w:p>
        </w:tc>
      </w:tr>
      <w:tr w:rsidR="00A055EA" w:rsidRPr="00FE4F42" w14:paraId="5D4CDD91" w14:textId="77777777" w:rsidTr="00265D02">
        <w:tc>
          <w:tcPr>
            <w:tcW w:w="750" w:type="pct"/>
          </w:tcPr>
          <w:p w14:paraId="5D4CDD8F" w14:textId="77777777" w:rsidR="00A055EA" w:rsidRDefault="00F44908" w:rsidP="00FE4F42">
            <w:pPr>
              <w:jc w:val="center"/>
              <w:rPr>
                <w:sz w:val="20"/>
                <w:szCs w:val="20"/>
                <w:lang w:val="pt-BR"/>
              </w:rPr>
            </w:pPr>
            <w:r>
              <w:rPr>
                <w:sz w:val="20"/>
                <w:szCs w:val="20"/>
                <w:lang w:val="pt-BR"/>
              </w:rPr>
              <w:t>3</w:t>
            </w:r>
            <w:r w:rsidR="00A055EA">
              <w:rPr>
                <w:sz w:val="20"/>
                <w:szCs w:val="20"/>
                <w:lang w:val="pt-BR"/>
              </w:rPr>
              <w:t>.3</w:t>
            </w:r>
          </w:p>
        </w:tc>
        <w:tc>
          <w:tcPr>
            <w:tcW w:w="4250" w:type="pct"/>
          </w:tcPr>
          <w:p w14:paraId="5D4CDD90" w14:textId="04279B1E" w:rsidR="00A055EA" w:rsidRPr="00395FBF" w:rsidRDefault="00491375" w:rsidP="00F44908">
            <w:pPr>
              <w:pStyle w:val="SubstitutionText"/>
              <w:rPr>
                <w:i w:val="0"/>
                <w:color w:val="auto"/>
                <w:sz w:val="20"/>
                <w:szCs w:val="20"/>
                <w:lang w:val="pt-BR"/>
              </w:rPr>
            </w:pPr>
            <w:r>
              <w:rPr>
                <w:i w:val="0"/>
                <w:color w:val="auto"/>
                <w:sz w:val="20"/>
                <w:szCs w:val="20"/>
                <w:lang w:val="pt-BR"/>
              </w:rPr>
              <w:t>Busca finalizada.</w:t>
            </w:r>
          </w:p>
        </w:tc>
      </w:tr>
    </w:tbl>
    <w:p w14:paraId="5D4CDDC2" w14:textId="77777777" w:rsidR="00842790" w:rsidRDefault="00842790" w:rsidP="00842790">
      <w:pPr>
        <w:rPr>
          <w:lang w:val="pt-BR"/>
        </w:rPr>
      </w:pPr>
    </w:p>
    <w:p w14:paraId="5D4CDDDE" w14:textId="1011FF7D" w:rsidR="00C42311" w:rsidRDefault="00C42311" w:rsidP="00C42311">
      <w:pPr>
        <w:rPr>
          <w:lang w:val="pt-BR"/>
        </w:rPr>
      </w:pPr>
    </w:p>
    <w:p w14:paraId="5D4CDDDF" w14:textId="546C33C6" w:rsidR="00C42311" w:rsidRPr="00DC5207" w:rsidRDefault="00C42311" w:rsidP="00842790">
      <w:pPr>
        <w:rPr>
          <w:b/>
          <w:lang w:val="pt-BR"/>
        </w:rPr>
      </w:pPr>
    </w:p>
    <w:sectPr w:rsidR="00C42311" w:rsidRPr="00DC5207" w:rsidSect="00A64C6E">
      <w:headerReference w:type="default" r:id="rId12"/>
      <w:footerReference w:type="default" r:id="rId13"/>
      <w:headerReference w:type="first" r:id="rId14"/>
      <w:footerReference w:type="first" r:id="rId15"/>
      <w:type w:val="continuous"/>
      <w:pgSz w:w="12240" w:h="15840" w:code="1"/>
      <w:pgMar w:top="1627" w:right="1080" w:bottom="1440" w:left="1080" w:header="540" w:footer="5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D6341" w14:textId="77777777" w:rsidR="00462FA3" w:rsidRDefault="00462FA3">
      <w:r>
        <w:separator/>
      </w:r>
    </w:p>
  </w:endnote>
  <w:endnote w:type="continuationSeparator" w:id="0">
    <w:p w14:paraId="0721B65D" w14:textId="77777777" w:rsidR="00462FA3" w:rsidRDefault="0046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20"/>
      </w:rPr>
      <w:id w:val="22669916"/>
      <w:docPartObj>
        <w:docPartGallery w:val="Page Numbers (Bottom of Page)"/>
        <w:docPartUnique/>
      </w:docPartObj>
    </w:sdtPr>
    <w:sdtEndPr/>
    <w:sdtContent>
      <w:p w14:paraId="5D4CDDE9" w14:textId="0A276909" w:rsidR="00A64C6E" w:rsidRPr="00A64C6E" w:rsidRDefault="00A64C6E" w:rsidP="00A64C6E">
        <w:pPr>
          <w:pStyle w:val="Rodap"/>
          <w:tabs>
            <w:tab w:val="left" w:pos="720"/>
          </w:tabs>
          <w:jc w:val="center"/>
          <w:rPr>
            <w:rFonts w:cs="Arial"/>
            <w:sz w:val="20"/>
            <w:szCs w:val="20"/>
          </w:rPr>
        </w:pPr>
      </w:p>
      <w:p w14:paraId="5D4CDDEA" w14:textId="77777777" w:rsidR="002C710E" w:rsidRPr="00A64C6E" w:rsidRDefault="00A64C6E" w:rsidP="00A64C6E">
        <w:pPr>
          <w:pStyle w:val="Rodap"/>
          <w:tabs>
            <w:tab w:val="left" w:pos="720"/>
          </w:tabs>
          <w:jc w:val="right"/>
          <w:rPr>
            <w:rFonts w:cs="Arial"/>
            <w:sz w:val="20"/>
          </w:rPr>
        </w:pPr>
        <w:r w:rsidRPr="00A64C6E">
          <w:rPr>
            <w:rFonts w:cs="Arial"/>
            <w:sz w:val="20"/>
          </w:rPr>
          <w:fldChar w:fldCharType="begin"/>
        </w:r>
        <w:r w:rsidRPr="00A64C6E">
          <w:rPr>
            <w:rFonts w:cs="Arial"/>
            <w:sz w:val="20"/>
          </w:rPr>
          <w:instrText xml:space="preserve"> PAGE   \* MERGEFORMAT </w:instrText>
        </w:r>
        <w:r w:rsidRPr="00A64C6E">
          <w:rPr>
            <w:rFonts w:cs="Arial"/>
            <w:sz w:val="20"/>
          </w:rPr>
          <w:fldChar w:fldCharType="separate"/>
        </w:r>
        <w:r w:rsidR="00D07F0D">
          <w:rPr>
            <w:rFonts w:cs="Arial"/>
            <w:noProof/>
            <w:sz w:val="20"/>
          </w:rPr>
          <w:t>2</w:t>
        </w:r>
        <w:r w:rsidRPr="00A64C6E">
          <w:rPr>
            <w:rFonts w:cs="Arial"/>
            <w:noProof/>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20"/>
      </w:rPr>
      <w:id w:val="1808657488"/>
      <w:docPartObj>
        <w:docPartGallery w:val="Page Numbers (Bottom of Page)"/>
        <w:docPartUnique/>
      </w:docPartObj>
    </w:sdtPr>
    <w:sdtEndPr/>
    <w:sdtContent>
      <w:p w14:paraId="5D4CDDEC" w14:textId="0811B5EB" w:rsidR="00A64C6E" w:rsidRPr="00A64C6E" w:rsidRDefault="00A64C6E" w:rsidP="00FE4F42">
        <w:pPr>
          <w:pStyle w:val="Rodap"/>
          <w:tabs>
            <w:tab w:val="left" w:pos="720"/>
          </w:tabs>
          <w:rPr>
            <w:rFonts w:cs="Arial"/>
            <w:sz w:val="20"/>
            <w:szCs w:val="20"/>
          </w:rPr>
        </w:pPr>
      </w:p>
      <w:p w14:paraId="5D4CDDED" w14:textId="77777777" w:rsidR="002C710E" w:rsidRPr="00A64C6E" w:rsidRDefault="00462FA3" w:rsidP="00A64C6E">
        <w:pPr>
          <w:pStyle w:val="Rodap"/>
          <w:tabs>
            <w:tab w:val="left" w:pos="720"/>
          </w:tabs>
          <w:jc w:val="right"/>
          <w:rPr>
            <w:rFonts w:cs="Arial"/>
            <w:sz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FA5CA" w14:textId="77777777" w:rsidR="00462FA3" w:rsidRDefault="00462FA3">
      <w:r>
        <w:separator/>
      </w:r>
    </w:p>
  </w:footnote>
  <w:footnote w:type="continuationSeparator" w:id="0">
    <w:p w14:paraId="5A18E1B7" w14:textId="77777777" w:rsidR="00462FA3" w:rsidRDefault="00462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CDDE7" w14:textId="2A7CA089" w:rsidR="002C710E" w:rsidRPr="00A64C6E" w:rsidRDefault="002C710E" w:rsidP="00A64C6E">
    <w:pPr>
      <w:pStyle w:val="Cabealho"/>
      <w:tabs>
        <w:tab w:val="left" w:pos="720"/>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CDDEB" w14:textId="1C06ACB0" w:rsidR="002C710E" w:rsidRPr="00A64C6E" w:rsidRDefault="002C710E" w:rsidP="00A64C6E">
    <w:pPr>
      <w:pStyle w:val="Cabealho"/>
      <w:tabs>
        <w:tab w:val="left" w:pos="72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A0A0DAA"/>
    <w:lvl w:ilvl="0">
      <w:start w:val="1"/>
      <w:numFmt w:val="bullet"/>
      <w:pStyle w:val="Commarcadores3"/>
      <w:lvlText w:val=""/>
      <w:lvlJc w:val="left"/>
      <w:pPr>
        <w:tabs>
          <w:tab w:val="num" w:pos="926"/>
        </w:tabs>
        <w:ind w:left="926" w:hanging="360"/>
      </w:pPr>
      <w:rPr>
        <w:rFonts w:ascii="Symbol" w:hAnsi="Symbol" w:hint="default"/>
      </w:rPr>
    </w:lvl>
  </w:abstractNum>
  <w:abstractNum w:abstractNumId="1">
    <w:nsid w:val="FFFFFF83"/>
    <w:multiLevelType w:val="singleLevel"/>
    <w:tmpl w:val="93849F74"/>
    <w:lvl w:ilvl="0">
      <w:start w:val="1"/>
      <w:numFmt w:val="bullet"/>
      <w:pStyle w:val="Commarcadores2"/>
      <w:lvlText w:val=""/>
      <w:lvlJc w:val="left"/>
      <w:pPr>
        <w:tabs>
          <w:tab w:val="num" w:pos="643"/>
        </w:tabs>
        <w:ind w:left="643" w:hanging="360"/>
      </w:pPr>
      <w:rPr>
        <w:rFonts w:ascii="Symbol" w:hAnsi="Symbol" w:hint="default"/>
      </w:rPr>
    </w:lvl>
  </w:abstractNum>
  <w:abstractNum w:abstractNumId="2">
    <w:nsid w:val="00AB502A"/>
    <w:multiLevelType w:val="hybridMultilevel"/>
    <w:tmpl w:val="95DE033E"/>
    <w:lvl w:ilvl="0" w:tplc="4BC408D6">
      <w:start w:val="1"/>
      <w:numFmt w:val="bullet"/>
      <w:pStyle w:val="NormalList"/>
      <w:lvlText w:val=""/>
      <w:lvlJc w:val="left"/>
      <w:pPr>
        <w:tabs>
          <w:tab w:val="num" w:pos="720"/>
        </w:tabs>
        <w:ind w:left="720" w:hanging="360"/>
      </w:pPr>
      <w:rPr>
        <w:rFonts w:ascii="Symbol" w:hAnsi="Symbol" w:hint="default"/>
      </w:rPr>
    </w:lvl>
    <w:lvl w:ilvl="1" w:tplc="39281E3E">
      <w:start w:val="1"/>
      <w:numFmt w:val="bullet"/>
      <w:lvlText w:val="o"/>
      <w:lvlJc w:val="left"/>
      <w:pPr>
        <w:tabs>
          <w:tab w:val="num" w:pos="1440"/>
        </w:tabs>
        <w:ind w:left="1440" w:hanging="360"/>
      </w:pPr>
      <w:rPr>
        <w:rFonts w:ascii="Courier New" w:hAnsi="Courier New" w:cs="Symbol" w:hint="default"/>
      </w:rPr>
    </w:lvl>
    <w:lvl w:ilvl="2" w:tplc="B6A0C7DE" w:tentative="1">
      <w:start w:val="1"/>
      <w:numFmt w:val="bullet"/>
      <w:lvlText w:val=""/>
      <w:lvlJc w:val="left"/>
      <w:pPr>
        <w:tabs>
          <w:tab w:val="num" w:pos="2160"/>
        </w:tabs>
        <w:ind w:left="2160" w:hanging="360"/>
      </w:pPr>
      <w:rPr>
        <w:rFonts w:ascii="Wingdings" w:hAnsi="Wingdings" w:hint="default"/>
      </w:rPr>
    </w:lvl>
    <w:lvl w:ilvl="3" w:tplc="33CA3D32" w:tentative="1">
      <w:start w:val="1"/>
      <w:numFmt w:val="bullet"/>
      <w:lvlText w:val=""/>
      <w:lvlJc w:val="left"/>
      <w:pPr>
        <w:tabs>
          <w:tab w:val="num" w:pos="2880"/>
        </w:tabs>
        <w:ind w:left="2880" w:hanging="360"/>
      </w:pPr>
      <w:rPr>
        <w:rFonts w:ascii="Symbol" w:hAnsi="Symbol" w:hint="default"/>
      </w:rPr>
    </w:lvl>
    <w:lvl w:ilvl="4" w:tplc="35569F86" w:tentative="1">
      <w:start w:val="1"/>
      <w:numFmt w:val="bullet"/>
      <w:lvlText w:val="o"/>
      <w:lvlJc w:val="left"/>
      <w:pPr>
        <w:tabs>
          <w:tab w:val="num" w:pos="3600"/>
        </w:tabs>
        <w:ind w:left="3600" w:hanging="360"/>
      </w:pPr>
      <w:rPr>
        <w:rFonts w:ascii="Courier New" w:hAnsi="Courier New" w:cs="Symbol" w:hint="default"/>
      </w:rPr>
    </w:lvl>
    <w:lvl w:ilvl="5" w:tplc="66E01278" w:tentative="1">
      <w:start w:val="1"/>
      <w:numFmt w:val="bullet"/>
      <w:lvlText w:val=""/>
      <w:lvlJc w:val="left"/>
      <w:pPr>
        <w:tabs>
          <w:tab w:val="num" w:pos="4320"/>
        </w:tabs>
        <w:ind w:left="4320" w:hanging="360"/>
      </w:pPr>
      <w:rPr>
        <w:rFonts w:ascii="Wingdings" w:hAnsi="Wingdings" w:hint="default"/>
      </w:rPr>
    </w:lvl>
    <w:lvl w:ilvl="6" w:tplc="07A82294" w:tentative="1">
      <w:start w:val="1"/>
      <w:numFmt w:val="bullet"/>
      <w:lvlText w:val=""/>
      <w:lvlJc w:val="left"/>
      <w:pPr>
        <w:tabs>
          <w:tab w:val="num" w:pos="5040"/>
        </w:tabs>
        <w:ind w:left="5040" w:hanging="360"/>
      </w:pPr>
      <w:rPr>
        <w:rFonts w:ascii="Symbol" w:hAnsi="Symbol" w:hint="default"/>
      </w:rPr>
    </w:lvl>
    <w:lvl w:ilvl="7" w:tplc="D738405E" w:tentative="1">
      <w:start w:val="1"/>
      <w:numFmt w:val="bullet"/>
      <w:lvlText w:val="o"/>
      <w:lvlJc w:val="left"/>
      <w:pPr>
        <w:tabs>
          <w:tab w:val="num" w:pos="5760"/>
        </w:tabs>
        <w:ind w:left="5760" w:hanging="360"/>
      </w:pPr>
      <w:rPr>
        <w:rFonts w:ascii="Courier New" w:hAnsi="Courier New" w:cs="Symbol" w:hint="default"/>
      </w:rPr>
    </w:lvl>
    <w:lvl w:ilvl="8" w:tplc="E32802AE" w:tentative="1">
      <w:start w:val="1"/>
      <w:numFmt w:val="bullet"/>
      <w:lvlText w:val=""/>
      <w:lvlJc w:val="left"/>
      <w:pPr>
        <w:tabs>
          <w:tab w:val="num" w:pos="6480"/>
        </w:tabs>
        <w:ind w:left="6480" w:hanging="360"/>
      </w:pPr>
      <w:rPr>
        <w:rFonts w:ascii="Wingdings" w:hAnsi="Wingdings" w:hint="default"/>
      </w:rPr>
    </w:lvl>
  </w:abstractNum>
  <w:abstractNum w:abstractNumId="3">
    <w:nsid w:val="17793DBD"/>
    <w:multiLevelType w:val="hybridMultilevel"/>
    <w:tmpl w:val="801A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12952"/>
    <w:multiLevelType w:val="hybridMultilevel"/>
    <w:tmpl w:val="CF08F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553B37"/>
    <w:multiLevelType w:val="hybridMultilevel"/>
    <w:tmpl w:val="DE62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8561D"/>
    <w:multiLevelType w:val="multilevel"/>
    <w:tmpl w:val="90DEF90A"/>
    <w:lvl w:ilvl="0">
      <w:start w:val="1"/>
      <w:numFmt w:val="decimal"/>
      <w:pStyle w:val="NormalListNumbered"/>
      <w:lvlText w:val="%1."/>
      <w:lvlJc w:val="left"/>
      <w:pPr>
        <w:tabs>
          <w:tab w:val="num" w:pos="2160"/>
        </w:tabs>
        <w:ind w:left="2160" w:hanging="360"/>
      </w:pPr>
      <w:rPr>
        <w:color w:val="auto"/>
      </w:rPr>
    </w:lvl>
    <w:lvl w:ilvl="1">
      <w:start w:val="1"/>
      <w:numFmt w:val="bullet"/>
      <w:lvlText w:val="o"/>
      <w:lvlJc w:val="left"/>
      <w:pPr>
        <w:tabs>
          <w:tab w:val="num" w:pos="2880"/>
        </w:tabs>
        <w:ind w:left="2880" w:hanging="360"/>
      </w:pPr>
      <w:rPr>
        <w:rFonts w:ascii="Courier New" w:hAnsi="Courier New" w:cs="Symbol"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Symbol" w:hint="default"/>
      </w:rPr>
    </w:lvl>
    <w:lvl w:ilvl="8">
      <w:start w:val="1"/>
      <w:numFmt w:val="bullet"/>
      <w:lvlText w:val=""/>
      <w:lvlJc w:val="left"/>
      <w:pPr>
        <w:tabs>
          <w:tab w:val="num" w:pos="7920"/>
        </w:tabs>
        <w:ind w:left="7920" w:hanging="360"/>
      </w:pPr>
      <w:rPr>
        <w:rFonts w:ascii="Wingdings" w:hAnsi="Wingdings" w:hint="default"/>
      </w:rPr>
    </w:lvl>
  </w:abstractNum>
  <w:abstractNum w:abstractNumId="7">
    <w:nsid w:val="22053F3D"/>
    <w:multiLevelType w:val="hybridMultilevel"/>
    <w:tmpl w:val="A1E66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7406930"/>
    <w:multiLevelType w:val="hybridMultilevel"/>
    <w:tmpl w:val="4EDA5C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7F63F05"/>
    <w:multiLevelType w:val="hybridMultilevel"/>
    <w:tmpl w:val="DE809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1651B01"/>
    <w:multiLevelType w:val="hybridMultilevel"/>
    <w:tmpl w:val="E9CCD850"/>
    <w:lvl w:ilvl="0" w:tplc="04090001">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0D40D3"/>
    <w:multiLevelType w:val="hybridMultilevel"/>
    <w:tmpl w:val="CDFE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7401A"/>
    <w:multiLevelType w:val="multilevel"/>
    <w:tmpl w:val="BD3636D2"/>
    <w:lvl w:ilvl="0">
      <w:start w:val="1"/>
      <w:numFmt w:val="decimal"/>
      <w:pStyle w:val="Ttulo1"/>
      <w:lvlText w:val="%1"/>
      <w:lvlJc w:val="left"/>
      <w:pPr>
        <w:tabs>
          <w:tab w:val="num" w:pos="432"/>
        </w:tabs>
        <w:ind w:left="432" w:hanging="432"/>
      </w:pPr>
      <w:rPr>
        <w:b/>
        <w:sz w:val="28"/>
        <w:szCs w:val="28"/>
      </w:rPr>
    </w:lvl>
    <w:lvl w:ilvl="1">
      <w:start w:val="1"/>
      <w:numFmt w:val="decimal"/>
      <w:pStyle w:val="Ttulo2"/>
      <w:lvlText w:val="%1.%2"/>
      <w:lvlJc w:val="left"/>
      <w:pPr>
        <w:tabs>
          <w:tab w:val="num" w:pos="936"/>
        </w:tabs>
        <w:ind w:left="93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nsid w:val="51BC66B4"/>
    <w:multiLevelType w:val="hybridMultilevel"/>
    <w:tmpl w:val="F33C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F2490"/>
    <w:multiLevelType w:val="hybridMultilevel"/>
    <w:tmpl w:val="D544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42183"/>
    <w:multiLevelType w:val="multilevel"/>
    <w:tmpl w:val="2DEABCC2"/>
    <w:styleLink w:val="StyleBulleted"/>
    <w:lvl w:ilvl="0">
      <w:start w:val="1"/>
      <w:numFmt w:val="bullet"/>
      <w:lvlText w:val=""/>
      <w:lvlJc w:val="left"/>
      <w:pPr>
        <w:tabs>
          <w:tab w:val="num" w:pos="2160"/>
        </w:tabs>
        <w:ind w:left="2160" w:hanging="360"/>
      </w:pPr>
      <w:rPr>
        <w:rFonts w:ascii="Symbol" w:hAnsi="Symbol"/>
        <w:color w:val="auto"/>
      </w:rPr>
    </w:lvl>
    <w:lvl w:ilvl="1">
      <w:start w:val="1"/>
      <w:numFmt w:val="bullet"/>
      <w:lvlText w:val="o"/>
      <w:lvlJc w:val="left"/>
      <w:pPr>
        <w:tabs>
          <w:tab w:val="num" w:pos="2880"/>
        </w:tabs>
        <w:ind w:left="2880" w:hanging="360"/>
      </w:pPr>
      <w:rPr>
        <w:rFonts w:ascii="Courier New" w:hAnsi="Courier New" w:cs="Symbol"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Symbol" w:hint="default"/>
      </w:rPr>
    </w:lvl>
    <w:lvl w:ilvl="8">
      <w:start w:val="1"/>
      <w:numFmt w:val="bullet"/>
      <w:lvlText w:val=""/>
      <w:lvlJc w:val="left"/>
      <w:pPr>
        <w:tabs>
          <w:tab w:val="num" w:pos="7920"/>
        </w:tabs>
        <w:ind w:left="7920" w:hanging="360"/>
      </w:pPr>
      <w:rPr>
        <w:rFonts w:ascii="Wingdings" w:hAnsi="Wingdings" w:hint="default"/>
      </w:rPr>
    </w:lvl>
  </w:abstractNum>
  <w:abstractNum w:abstractNumId="16">
    <w:nsid w:val="65523F9A"/>
    <w:multiLevelType w:val="hybridMultilevel"/>
    <w:tmpl w:val="7B2C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5"/>
  </w:num>
  <w:num w:numId="5">
    <w:abstractNumId w:val="6"/>
  </w:num>
  <w:num w:numId="6">
    <w:abstractNumId w:val="2"/>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3"/>
  </w:num>
  <w:num w:numId="12">
    <w:abstractNumId w:val="11"/>
  </w:num>
  <w:num w:numId="13">
    <w:abstractNumId w:val="3"/>
  </w:num>
  <w:num w:numId="14">
    <w:abstractNumId w:val="9"/>
  </w:num>
  <w:num w:numId="15">
    <w:abstractNumId w:val="7"/>
  </w:num>
  <w:num w:numId="16">
    <w:abstractNumId w:val="16"/>
  </w:num>
  <w:num w:numId="17">
    <w:abstractNumId w:val="4"/>
  </w:num>
  <w:num w:numId="18">
    <w:abstractNumId w:val="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pt-BR" w:vendorID="64" w:dllVersion="131078" w:nlCheck="1" w:checkStyle="0"/>
  <w:proofState w:spelling="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15"/>
    <w:rsid w:val="00002F83"/>
    <w:rsid w:val="000031F3"/>
    <w:rsid w:val="000059D5"/>
    <w:rsid w:val="00005A2B"/>
    <w:rsid w:val="00007A27"/>
    <w:rsid w:val="0001003C"/>
    <w:rsid w:val="00010B9F"/>
    <w:rsid w:val="000114F7"/>
    <w:rsid w:val="00011F74"/>
    <w:rsid w:val="000124D5"/>
    <w:rsid w:val="00014730"/>
    <w:rsid w:val="00014972"/>
    <w:rsid w:val="000167F7"/>
    <w:rsid w:val="00017948"/>
    <w:rsid w:val="00021B69"/>
    <w:rsid w:val="000240A3"/>
    <w:rsid w:val="00034B4D"/>
    <w:rsid w:val="000350BF"/>
    <w:rsid w:val="000352B8"/>
    <w:rsid w:val="00041CB3"/>
    <w:rsid w:val="0004268C"/>
    <w:rsid w:val="00043FD9"/>
    <w:rsid w:val="00047E9E"/>
    <w:rsid w:val="00061F85"/>
    <w:rsid w:val="00066DD6"/>
    <w:rsid w:val="000676EB"/>
    <w:rsid w:val="00067CE5"/>
    <w:rsid w:val="00067DA7"/>
    <w:rsid w:val="000713F1"/>
    <w:rsid w:val="00072D2A"/>
    <w:rsid w:val="00073329"/>
    <w:rsid w:val="00073330"/>
    <w:rsid w:val="0007381C"/>
    <w:rsid w:val="000749DD"/>
    <w:rsid w:val="000755E1"/>
    <w:rsid w:val="0007729A"/>
    <w:rsid w:val="000804A8"/>
    <w:rsid w:val="00082058"/>
    <w:rsid w:val="0008297D"/>
    <w:rsid w:val="00092D32"/>
    <w:rsid w:val="00092FFE"/>
    <w:rsid w:val="000933D3"/>
    <w:rsid w:val="00097472"/>
    <w:rsid w:val="00097ACD"/>
    <w:rsid w:val="000A1AC1"/>
    <w:rsid w:val="000A32D9"/>
    <w:rsid w:val="000A61E9"/>
    <w:rsid w:val="000A6519"/>
    <w:rsid w:val="000B0D03"/>
    <w:rsid w:val="000B5734"/>
    <w:rsid w:val="000B7966"/>
    <w:rsid w:val="000C0503"/>
    <w:rsid w:val="000C0EA5"/>
    <w:rsid w:val="000C157E"/>
    <w:rsid w:val="000C23EE"/>
    <w:rsid w:val="000C3D4E"/>
    <w:rsid w:val="000C436B"/>
    <w:rsid w:val="000C53D6"/>
    <w:rsid w:val="000C5E3C"/>
    <w:rsid w:val="000C60D5"/>
    <w:rsid w:val="000C72D4"/>
    <w:rsid w:val="000D1CA6"/>
    <w:rsid w:val="000D4A3E"/>
    <w:rsid w:val="000D5B21"/>
    <w:rsid w:val="000E0E04"/>
    <w:rsid w:val="000E12EA"/>
    <w:rsid w:val="000E1493"/>
    <w:rsid w:val="000E31B9"/>
    <w:rsid w:val="000F0DC5"/>
    <w:rsid w:val="000F1896"/>
    <w:rsid w:val="000F2F92"/>
    <w:rsid w:val="000F7BA3"/>
    <w:rsid w:val="00102051"/>
    <w:rsid w:val="001041FE"/>
    <w:rsid w:val="00104682"/>
    <w:rsid w:val="001060BE"/>
    <w:rsid w:val="0011214E"/>
    <w:rsid w:val="00114194"/>
    <w:rsid w:val="00114C44"/>
    <w:rsid w:val="00114D7A"/>
    <w:rsid w:val="00117BCF"/>
    <w:rsid w:val="00125FA0"/>
    <w:rsid w:val="0013366B"/>
    <w:rsid w:val="00134272"/>
    <w:rsid w:val="00136A0E"/>
    <w:rsid w:val="00136CA1"/>
    <w:rsid w:val="00145913"/>
    <w:rsid w:val="00152A6A"/>
    <w:rsid w:val="00152CB0"/>
    <w:rsid w:val="00153042"/>
    <w:rsid w:val="00153A04"/>
    <w:rsid w:val="0015400A"/>
    <w:rsid w:val="0015579A"/>
    <w:rsid w:val="001559A2"/>
    <w:rsid w:val="00155A39"/>
    <w:rsid w:val="0015665A"/>
    <w:rsid w:val="00160845"/>
    <w:rsid w:val="00161A69"/>
    <w:rsid w:val="001636F1"/>
    <w:rsid w:val="00163F3E"/>
    <w:rsid w:val="00165671"/>
    <w:rsid w:val="00166820"/>
    <w:rsid w:val="00172F3C"/>
    <w:rsid w:val="00172FDE"/>
    <w:rsid w:val="0017339B"/>
    <w:rsid w:val="00173BF9"/>
    <w:rsid w:val="00173C97"/>
    <w:rsid w:val="001742B2"/>
    <w:rsid w:val="0018033F"/>
    <w:rsid w:val="001819EC"/>
    <w:rsid w:val="00182B68"/>
    <w:rsid w:val="00182E90"/>
    <w:rsid w:val="00183BFF"/>
    <w:rsid w:val="001845B2"/>
    <w:rsid w:val="001862FA"/>
    <w:rsid w:val="001920BA"/>
    <w:rsid w:val="001922AE"/>
    <w:rsid w:val="00197767"/>
    <w:rsid w:val="001A058A"/>
    <w:rsid w:val="001A38A1"/>
    <w:rsid w:val="001A54F7"/>
    <w:rsid w:val="001A5F7D"/>
    <w:rsid w:val="001B0C74"/>
    <w:rsid w:val="001B2BA3"/>
    <w:rsid w:val="001B556F"/>
    <w:rsid w:val="001B7DA1"/>
    <w:rsid w:val="001C18DA"/>
    <w:rsid w:val="001C4314"/>
    <w:rsid w:val="001C5132"/>
    <w:rsid w:val="001C7A72"/>
    <w:rsid w:val="001D22DA"/>
    <w:rsid w:val="001D236E"/>
    <w:rsid w:val="001D2AC4"/>
    <w:rsid w:val="001D3269"/>
    <w:rsid w:val="001D4637"/>
    <w:rsid w:val="001D694E"/>
    <w:rsid w:val="001D6EA5"/>
    <w:rsid w:val="001D7308"/>
    <w:rsid w:val="001D792C"/>
    <w:rsid w:val="001D7C82"/>
    <w:rsid w:val="001E07D5"/>
    <w:rsid w:val="001E1E28"/>
    <w:rsid w:val="001E4BAC"/>
    <w:rsid w:val="001E73E6"/>
    <w:rsid w:val="001F13A0"/>
    <w:rsid w:val="001F38AA"/>
    <w:rsid w:val="001F4FFA"/>
    <w:rsid w:val="00200ADE"/>
    <w:rsid w:val="00201086"/>
    <w:rsid w:val="00201B37"/>
    <w:rsid w:val="00203879"/>
    <w:rsid w:val="002042DC"/>
    <w:rsid w:val="00204E1E"/>
    <w:rsid w:val="00205795"/>
    <w:rsid w:val="00206D2A"/>
    <w:rsid w:val="002102C5"/>
    <w:rsid w:val="00211502"/>
    <w:rsid w:val="00212A5D"/>
    <w:rsid w:val="00212E9D"/>
    <w:rsid w:val="00213C44"/>
    <w:rsid w:val="00217863"/>
    <w:rsid w:val="00217FBD"/>
    <w:rsid w:val="00220CE6"/>
    <w:rsid w:val="002221A7"/>
    <w:rsid w:val="00222434"/>
    <w:rsid w:val="002241DB"/>
    <w:rsid w:val="00224ECF"/>
    <w:rsid w:val="00227657"/>
    <w:rsid w:val="00231E1C"/>
    <w:rsid w:val="00231F73"/>
    <w:rsid w:val="00233724"/>
    <w:rsid w:val="002342B6"/>
    <w:rsid w:val="00234FD5"/>
    <w:rsid w:val="00237C8A"/>
    <w:rsid w:val="002432BD"/>
    <w:rsid w:val="0024798C"/>
    <w:rsid w:val="0025159A"/>
    <w:rsid w:val="00251EAE"/>
    <w:rsid w:val="00254115"/>
    <w:rsid w:val="002563B6"/>
    <w:rsid w:val="002578FA"/>
    <w:rsid w:val="00260284"/>
    <w:rsid w:val="0026054C"/>
    <w:rsid w:val="00260D08"/>
    <w:rsid w:val="0026108D"/>
    <w:rsid w:val="00263559"/>
    <w:rsid w:val="00265098"/>
    <w:rsid w:val="00265A88"/>
    <w:rsid w:val="00265D02"/>
    <w:rsid w:val="00267DBC"/>
    <w:rsid w:val="00271920"/>
    <w:rsid w:val="00272355"/>
    <w:rsid w:val="00276FF5"/>
    <w:rsid w:val="00277B6A"/>
    <w:rsid w:val="00280CC8"/>
    <w:rsid w:val="00280EE1"/>
    <w:rsid w:val="00281277"/>
    <w:rsid w:val="002832A6"/>
    <w:rsid w:val="0028546F"/>
    <w:rsid w:val="002867D6"/>
    <w:rsid w:val="00287120"/>
    <w:rsid w:val="00287617"/>
    <w:rsid w:val="0029000E"/>
    <w:rsid w:val="002949D7"/>
    <w:rsid w:val="00294AE6"/>
    <w:rsid w:val="0029697D"/>
    <w:rsid w:val="0029742E"/>
    <w:rsid w:val="002A0B3B"/>
    <w:rsid w:val="002A12E5"/>
    <w:rsid w:val="002A4DB7"/>
    <w:rsid w:val="002B069F"/>
    <w:rsid w:val="002B13D0"/>
    <w:rsid w:val="002B3F35"/>
    <w:rsid w:val="002C22F0"/>
    <w:rsid w:val="002C462D"/>
    <w:rsid w:val="002C710E"/>
    <w:rsid w:val="002D1312"/>
    <w:rsid w:val="002D19B8"/>
    <w:rsid w:val="002D1B85"/>
    <w:rsid w:val="002D3656"/>
    <w:rsid w:val="002D46CF"/>
    <w:rsid w:val="002D6FF6"/>
    <w:rsid w:val="002D72B0"/>
    <w:rsid w:val="002E275D"/>
    <w:rsid w:val="002E40E6"/>
    <w:rsid w:val="002E41B0"/>
    <w:rsid w:val="002E44F9"/>
    <w:rsid w:val="002F2DFA"/>
    <w:rsid w:val="002F426B"/>
    <w:rsid w:val="002F4802"/>
    <w:rsid w:val="002F4D89"/>
    <w:rsid w:val="002F538E"/>
    <w:rsid w:val="002F580A"/>
    <w:rsid w:val="00301EF4"/>
    <w:rsid w:val="003025EA"/>
    <w:rsid w:val="00304E85"/>
    <w:rsid w:val="00304FAF"/>
    <w:rsid w:val="00305216"/>
    <w:rsid w:val="0031057B"/>
    <w:rsid w:val="00313035"/>
    <w:rsid w:val="003136F8"/>
    <w:rsid w:val="00313D15"/>
    <w:rsid w:val="00313DB3"/>
    <w:rsid w:val="00314C4A"/>
    <w:rsid w:val="00316316"/>
    <w:rsid w:val="00317D9A"/>
    <w:rsid w:val="00320AA8"/>
    <w:rsid w:val="00320BEE"/>
    <w:rsid w:val="00321784"/>
    <w:rsid w:val="003306A7"/>
    <w:rsid w:val="00330DFF"/>
    <w:rsid w:val="0033133F"/>
    <w:rsid w:val="00332B83"/>
    <w:rsid w:val="00334F25"/>
    <w:rsid w:val="00336372"/>
    <w:rsid w:val="003363ED"/>
    <w:rsid w:val="003407DB"/>
    <w:rsid w:val="00342EEB"/>
    <w:rsid w:val="003434D9"/>
    <w:rsid w:val="00343553"/>
    <w:rsid w:val="003455AD"/>
    <w:rsid w:val="00346016"/>
    <w:rsid w:val="00350D0D"/>
    <w:rsid w:val="0035163C"/>
    <w:rsid w:val="003536A5"/>
    <w:rsid w:val="003542D5"/>
    <w:rsid w:val="00354F90"/>
    <w:rsid w:val="00356539"/>
    <w:rsid w:val="00357003"/>
    <w:rsid w:val="003571AA"/>
    <w:rsid w:val="0036089B"/>
    <w:rsid w:val="00361679"/>
    <w:rsid w:val="00363FFD"/>
    <w:rsid w:val="0036628F"/>
    <w:rsid w:val="00366B1D"/>
    <w:rsid w:val="00366E6B"/>
    <w:rsid w:val="00367142"/>
    <w:rsid w:val="00371F02"/>
    <w:rsid w:val="00372752"/>
    <w:rsid w:val="00372F81"/>
    <w:rsid w:val="00373A32"/>
    <w:rsid w:val="003759D2"/>
    <w:rsid w:val="00375BF5"/>
    <w:rsid w:val="003778F5"/>
    <w:rsid w:val="0038225A"/>
    <w:rsid w:val="00383C5F"/>
    <w:rsid w:val="0038464C"/>
    <w:rsid w:val="003852B7"/>
    <w:rsid w:val="00387A32"/>
    <w:rsid w:val="00387B2A"/>
    <w:rsid w:val="003900E4"/>
    <w:rsid w:val="0039069C"/>
    <w:rsid w:val="00391BCC"/>
    <w:rsid w:val="003922F5"/>
    <w:rsid w:val="00393AC3"/>
    <w:rsid w:val="00394A5D"/>
    <w:rsid w:val="003A1E79"/>
    <w:rsid w:val="003A22ED"/>
    <w:rsid w:val="003A323D"/>
    <w:rsid w:val="003A446F"/>
    <w:rsid w:val="003A67A5"/>
    <w:rsid w:val="003A7754"/>
    <w:rsid w:val="003B215A"/>
    <w:rsid w:val="003B6419"/>
    <w:rsid w:val="003B744B"/>
    <w:rsid w:val="003C08F3"/>
    <w:rsid w:val="003C2CB3"/>
    <w:rsid w:val="003C2FEF"/>
    <w:rsid w:val="003C4308"/>
    <w:rsid w:val="003C4AC8"/>
    <w:rsid w:val="003C7B8C"/>
    <w:rsid w:val="003D46A0"/>
    <w:rsid w:val="003D55CA"/>
    <w:rsid w:val="003D57AA"/>
    <w:rsid w:val="003D63E8"/>
    <w:rsid w:val="003E0C05"/>
    <w:rsid w:val="003E1A8F"/>
    <w:rsid w:val="003E28CB"/>
    <w:rsid w:val="003E2A17"/>
    <w:rsid w:val="003E31BC"/>
    <w:rsid w:val="003E5C95"/>
    <w:rsid w:val="003E642A"/>
    <w:rsid w:val="003E74AD"/>
    <w:rsid w:val="003E79FD"/>
    <w:rsid w:val="003F1F0B"/>
    <w:rsid w:val="003F2CB2"/>
    <w:rsid w:val="003F4337"/>
    <w:rsid w:val="00403776"/>
    <w:rsid w:val="0040401E"/>
    <w:rsid w:val="00407B2B"/>
    <w:rsid w:val="004103FE"/>
    <w:rsid w:val="00411B7B"/>
    <w:rsid w:val="00415594"/>
    <w:rsid w:val="0041721E"/>
    <w:rsid w:val="004210B6"/>
    <w:rsid w:val="00421F22"/>
    <w:rsid w:val="00423E18"/>
    <w:rsid w:val="00425B93"/>
    <w:rsid w:val="00427C76"/>
    <w:rsid w:val="00432C0D"/>
    <w:rsid w:val="004331C5"/>
    <w:rsid w:val="00433230"/>
    <w:rsid w:val="004359BC"/>
    <w:rsid w:val="00437A56"/>
    <w:rsid w:val="00437CFB"/>
    <w:rsid w:val="004425DB"/>
    <w:rsid w:val="004454BE"/>
    <w:rsid w:val="00451868"/>
    <w:rsid w:val="00451FDD"/>
    <w:rsid w:val="00453919"/>
    <w:rsid w:val="00454ECA"/>
    <w:rsid w:val="0045650D"/>
    <w:rsid w:val="00456531"/>
    <w:rsid w:val="00456745"/>
    <w:rsid w:val="004570FF"/>
    <w:rsid w:val="004575CC"/>
    <w:rsid w:val="00462FA3"/>
    <w:rsid w:val="004639D5"/>
    <w:rsid w:val="00467C62"/>
    <w:rsid w:val="004709B5"/>
    <w:rsid w:val="00472E9C"/>
    <w:rsid w:val="004735E8"/>
    <w:rsid w:val="004753A6"/>
    <w:rsid w:val="00476748"/>
    <w:rsid w:val="00477F82"/>
    <w:rsid w:val="0048129F"/>
    <w:rsid w:val="004816A9"/>
    <w:rsid w:val="004819A9"/>
    <w:rsid w:val="00481DAC"/>
    <w:rsid w:val="004822DA"/>
    <w:rsid w:val="00482560"/>
    <w:rsid w:val="004836E4"/>
    <w:rsid w:val="00485C23"/>
    <w:rsid w:val="00491026"/>
    <w:rsid w:val="00491375"/>
    <w:rsid w:val="00491CDC"/>
    <w:rsid w:val="00494EF1"/>
    <w:rsid w:val="00495327"/>
    <w:rsid w:val="004960DD"/>
    <w:rsid w:val="00497389"/>
    <w:rsid w:val="004A1409"/>
    <w:rsid w:val="004A1D3A"/>
    <w:rsid w:val="004A6AC9"/>
    <w:rsid w:val="004A6C14"/>
    <w:rsid w:val="004B140C"/>
    <w:rsid w:val="004B5F15"/>
    <w:rsid w:val="004C0586"/>
    <w:rsid w:val="004C18FB"/>
    <w:rsid w:val="004C1E95"/>
    <w:rsid w:val="004C4E7D"/>
    <w:rsid w:val="004C5A4C"/>
    <w:rsid w:val="004C5B8B"/>
    <w:rsid w:val="004C5D24"/>
    <w:rsid w:val="004D0B78"/>
    <w:rsid w:val="004D1B41"/>
    <w:rsid w:val="004D3C64"/>
    <w:rsid w:val="004D54C9"/>
    <w:rsid w:val="004D62FD"/>
    <w:rsid w:val="004D72F3"/>
    <w:rsid w:val="004D7889"/>
    <w:rsid w:val="004E3E40"/>
    <w:rsid w:val="004E591F"/>
    <w:rsid w:val="004E6489"/>
    <w:rsid w:val="004E70E3"/>
    <w:rsid w:val="004E7124"/>
    <w:rsid w:val="004F510A"/>
    <w:rsid w:val="004F619E"/>
    <w:rsid w:val="004F6BD5"/>
    <w:rsid w:val="00502022"/>
    <w:rsid w:val="0050239F"/>
    <w:rsid w:val="00502D18"/>
    <w:rsid w:val="005059DB"/>
    <w:rsid w:val="00505BC0"/>
    <w:rsid w:val="00507344"/>
    <w:rsid w:val="00507C9D"/>
    <w:rsid w:val="00507CC7"/>
    <w:rsid w:val="0051047D"/>
    <w:rsid w:val="005114C8"/>
    <w:rsid w:val="00512788"/>
    <w:rsid w:val="00512967"/>
    <w:rsid w:val="00512A48"/>
    <w:rsid w:val="00512BEC"/>
    <w:rsid w:val="00516B25"/>
    <w:rsid w:val="00517792"/>
    <w:rsid w:val="005229C9"/>
    <w:rsid w:val="00523333"/>
    <w:rsid w:val="00524EC1"/>
    <w:rsid w:val="005255F3"/>
    <w:rsid w:val="00530876"/>
    <w:rsid w:val="00531685"/>
    <w:rsid w:val="005337A0"/>
    <w:rsid w:val="00533884"/>
    <w:rsid w:val="00535139"/>
    <w:rsid w:val="00541669"/>
    <w:rsid w:val="00542D58"/>
    <w:rsid w:val="00544539"/>
    <w:rsid w:val="00546897"/>
    <w:rsid w:val="0055129D"/>
    <w:rsid w:val="0055171E"/>
    <w:rsid w:val="00554130"/>
    <w:rsid w:val="0055424C"/>
    <w:rsid w:val="00554BB1"/>
    <w:rsid w:val="00554D48"/>
    <w:rsid w:val="00555DEA"/>
    <w:rsid w:val="00556382"/>
    <w:rsid w:val="00556F78"/>
    <w:rsid w:val="005603C8"/>
    <w:rsid w:val="0056105D"/>
    <w:rsid w:val="005628C0"/>
    <w:rsid w:val="0056387E"/>
    <w:rsid w:val="00563E2D"/>
    <w:rsid w:val="00571312"/>
    <w:rsid w:val="00576A2E"/>
    <w:rsid w:val="0058369C"/>
    <w:rsid w:val="00583D86"/>
    <w:rsid w:val="005905F3"/>
    <w:rsid w:val="005917D8"/>
    <w:rsid w:val="00594229"/>
    <w:rsid w:val="00594588"/>
    <w:rsid w:val="005A0515"/>
    <w:rsid w:val="005A0801"/>
    <w:rsid w:val="005A1F07"/>
    <w:rsid w:val="005A3A73"/>
    <w:rsid w:val="005A7A5D"/>
    <w:rsid w:val="005A7F3C"/>
    <w:rsid w:val="005B2129"/>
    <w:rsid w:val="005B2BC9"/>
    <w:rsid w:val="005B3D1F"/>
    <w:rsid w:val="005B5286"/>
    <w:rsid w:val="005C344D"/>
    <w:rsid w:val="005C6141"/>
    <w:rsid w:val="005C6F34"/>
    <w:rsid w:val="005C7024"/>
    <w:rsid w:val="005D039C"/>
    <w:rsid w:val="005D16D8"/>
    <w:rsid w:val="005D317B"/>
    <w:rsid w:val="005D5906"/>
    <w:rsid w:val="005D7425"/>
    <w:rsid w:val="005E10CF"/>
    <w:rsid w:val="005E2E3B"/>
    <w:rsid w:val="005E2E55"/>
    <w:rsid w:val="005E3119"/>
    <w:rsid w:val="005E3981"/>
    <w:rsid w:val="005E4692"/>
    <w:rsid w:val="005E6425"/>
    <w:rsid w:val="005E6918"/>
    <w:rsid w:val="005F1D8B"/>
    <w:rsid w:val="005F2D0A"/>
    <w:rsid w:val="005F399E"/>
    <w:rsid w:val="005F6878"/>
    <w:rsid w:val="005F6C72"/>
    <w:rsid w:val="006050D0"/>
    <w:rsid w:val="00607BCE"/>
    <w:rsid w:val="0061340F"/>
    <w:rsid w:val="006134F5"/>
    <w:rsid w:val="00613B15"/>
    <w:rsid w:val="0061491E"/>
    <w:rsid w:val="006155A5"/>
    <w:rsid w:val="0061615E"/>
    <w:rsid w:val="0061693C"/>
    <w:rsid w:val="006206CE"/>
    <w:rsid w:val="00620E00"/>
    <w:rsid w:val="00622337"/>
    <w:rsid w:val="0062386D"/>
    <w:rsid w:val="006248E6"/>
    <w:rsid w:val="00627B36"/>
    <w:rsid w:val="00632843"/>
    <w:rsid w:val="00633CCA"/>
    <w:rsid w:val="00641F23"/>
    <w:rsid w:val="006431E0"/>
    <w:rsid w:val="006447B6"/>
    <w:rsid w:val="00644ECE"/>
    <w:rsid w:val="006450C0"/>
    <w:rsid w:val="00645C01"/>
    <w:rsid w:val="00646A29"/>
    <w:rsid w:val="0065124B"/>
    <w:rsid w:val="0065194B"/>
    <w:rsid w:val="00653651"/>
    <w:rsid w:val="00653C16"/>
    <w:rsid w:val="00653F25"/>
    <w:rsid w:val="006545B4"/>
    <w:rsid w:val="00654E2E"/>
    <w:rsid w:val="00655B04"/>
    <w:rsid w:val="00656587"/>
    <w:rsid w:val="00656F74"/>
    <w:rsid w:val="006630F9"/>
    <w:rsid w:val="00664D46"/>
    <w:rsid w:val="006679FD"/>
    <w:rsid w:val="00670748"/>
    <w:rsid w:val="00672AF0"/>
    <w:rsid w:val="006754F9"/>
    <w:rsid w:val="00676968"/>
    <w:rsid w:val="0067741C"/>
    <w:rsid w:val="00677FA2"/>
    <w:rsid w:val="00681D56"/>
    <w:rsid w:val="00682CCB"/>
    <w:rsid w:val="006848CA"/>
    <w:rsid w:val="006863AD"/>
    <w:rsid w:val="006863CD"/>
    <w:rsid w:val="00686745"/>
    <w:rsid w:val="00686E6D"/>
    <w:rsid w:val="0068777D"/>
    <w:rsid w:val="00691717"/>
    <w:rsid w:val="00691D23"/>
    <w:rsid w:val="00692649"/>
    <w:rsid w:val="006954F0"/>
    <w:rsid w:val="006A5025"/>
    <w:rsid w:val="006A652C"/>
    <w:rsid w:val="006A6852"/>
    <w:rsid w:val="006A7F50"/>
    <w:rsid w:val="006B0D60"/>
    <w:rsid w:val="006B1D7B"/>
    <w:rsid w:val="006B41D4"/>
    <w:rsid w:val="006B64A4"/>
    <w:rsid w:val="006C0094"/>
    <w:rsid w:val="006C0D7D"/>
    <w:rsid w:val="006C157E"/>
    <w:rsid w:val="006C59ED"/>
    <w:rsid w:val="006C5AC6"/>
    <w:rsid w:val="006D00BB"/>
    <w:rsid w:val="006D67FB"/>
    <w:rsid w:val="006D7C4C"/>
    <w:rsid w:val="006E1B53"/>
    <w:rsid w:val="006E1FE3"/>
    <w:rsid w:val="006E274D"/>
    <w:rsid w:val="006E4F18"/>
    <w:rsid w:val="006E50DC"/>
    <w:rsid w:val="006E6914"/>
    <w:rsid w:val="006E6CCB"/>
    <w:rsid w:val="006E70C0"/>
    <w:rsid w:val="006E7F03"/>
    <w:rsid w:val="006F0AF2"/>
    <w:rsid w:val="006F13E6"/>
    <w:rsid w:val="006F39BD"/>
    <w:rsid w:val="006F5DD4"/>
    <w:rsid w:val="006F61DE"/>
    <w:rsid w:val="006F67A2"/>
    <w:rsid w:val="006F7071"/>
    <w:rsid w:val="006F70DE"/>
    <w:rsid w:val="006F7BCF"/>
    <w:rsid w:val="007016F5"/>
    <w:rsid w:val="007038D2"/>
    <w:rsid w:val="00703B36"/>
    <w:rsid w:val="00703F80"/>
    <w:rsid w:val="00705078"/>
    <w:rsid w:val="00707202"/>
    <w:rsid w:val="007074D0"/>
    <w:rsid w:val="0071027A"/>
    <w:rsid w:val="00711B8C"/>
    <w:rsid w:val="007134FA"/>
    <w:rsid w:val="00714361"/>
    <w:rsid w:val="00714987"/>
    <w:rsid w:val="007206C2"/>
    <w:rsid w:val="007209DB"/>
    <w:rsid w:val="00721529"/>
    <w:rsid w:val="007233A3"/>
    <w:rsid w:val="00723D28"/>
    <w:rsid w:val="0072519D"/>
    <w:rsid w:val="00727B27"/>
    <w:rsid w:val="00727C97"/>
    <w:rsid w:val="0073246D"/>
    <w:rsid w:val="007361A7"/>
    <w:rsid w:val="007364C8"/>
    <w:rsid w:val="00736B84"/>
    <w:rsid w:val="007375F7"/>
    <w:rsid w:val="00742B0B"/>
    <w:rsid w:val="00745F3A"/>
    <w:rsid w:val="0074689A"/>
    <w:rsid w:val="00746EF6"/>
    <w:rsid w:val="007549C2"/>
    <w:rsid w:val="00756CA5"/>
    <w:rsid w:val="0075726B"/>
    <w:rsid w:val="007576DC"/>
    <w:rsid w:val="00757FE0"/>
    <w:rsid w:val="007608BF"/>
    <w:rsid w:val="00760E39"/>
    <w:rsid w:val="00761625"/>
    <w:rsid w:val="00761963"/>
    <w:rsid w:val="00764E32"/>
    <w:rsid w:val="0076554B"/>
    <w:rsid w:val="007723CB"/>
    <w:rsid w:val="0077365B"/>
    <w:rsid w:val="00773776"/>
    <w:rsid w:val="00777353"/>
    <w:rsid w:val="0078000C"/>
    <w:rsid w:val="00786B4B"/>
    <w:rsid w:val="00787110"/>
    <w:rsid w:val="0079763D"/>
    <w:rsid w:val="007A18E1"/>
    <w:rsid w:val="007A3884"/>
    <w:rsid w:val="007A63BB"/>
    <w:rsid w:val="007A6866"/>
    <w:rsid w:val="007A6B05"/>
    <w:rsid w:val="007A6C5A"/>
    <w:rsid w:val="007B00F6"/>
    <w:rsid w:val="007B063D"/>
    <w:rsid w:val="007B19B1"/>
    <w:rsid w:val="007B21C9"/>
    <w:rsid w:val="007B276B"/>
    <w:rsid w:val="007B32E2"/>
    <w:rsid w:val="007B3DB8"/>
    <w:rsid w:val="007B451F"/>
    <w:rsid w:val="007B4677"/>
    <w:rsid w:val="007C0F02"/>
    <w:rsid w:val="007C24EC"/>
    <w:rsid w:val="007C2E95"/>
    <w:rsid w:val="007C4EB5"/>
    <w:rsid w:val="007C7A12"/>
    <w:rsid w:val="007D5CAB"/>
    <w:rsid w:val="007D5D8F"/>
    <w:rsid w:val="007D64BD"/>
    <w:rsid w:val="007D6C5E"/>
    <w:rsid w:val="007D6EDC"/>
    <w:rsid w:val="007D76B6"/>
    <w:rsid w:val="007E00C0"/>
    <w:rsid w:val="007E1117"/>
    <w:rsid w:val="007E2B35"/>
    <w:rsid w:val="007F0541"/>
    <w:rsid w:val="007F1382"/>
    <w:rsid w:val="007F1630"/>
    <w:rsid w:val="007F2933"/>
    <w:rsid w:val="007F5017"/>
    <w:rsid w:val="007F5438"/>
    <w:rsid w:val="007F6D8C"/>
    <w:rsid w:val="007F7EF6"/>
    <w:rsid w:val="00800460"/>
    <w:rsid w:val="00801EA6"/>
    <w:rsid w:val="00801FE3"/>
    <w:rsid w:val="00802AA3"/>
    <w:rsid w:val="00802F8A"/>
    <w:rsid w:val="008032C6"/>
    <w:rsid w:val="008035E1"/>
    <w:rsid w:val="0080635D"/>
    <w:rsid w:val="00806760"/>
    <w:rsid w:val="00806B21"/>
    <w:rsid w:val="0081053B"/>
    <w:rsid w:val="00810765"/>
    <w:rsid w:val="008140BC"/>
    <w:rsid w:val="00814487"/>
    <w:rsid w:val="00814956"/>
    <w:rsid w:val="00815EEB"/>
    <w:rsid w:val="00817215"/>
    <w:rsid w:val="008177F4"/>
    <w:rsid w:val="00817F6A"/>
    <w:rsid w:val="008239DA"/>
    <w:rsid w:val="008240EA"/>
    <w:rsid w:val="00825241"/>
    <w:rsid w:val="00825FD5"/>
    <w:rsid w:val="008265C4"/>
    <w:rsid w:val="008275D9"/>
    <w:rsid w:val="00831F89"/>
    <w:rsid w:val="00833DCE"/>
    <w:rsid w:val="0083424E"/>
    <w:rsid w:val="00834981"/>
    <w:rsid w:val="008352E4"/>
    <w:rsid w:val="00837F7D"/>
    <w:rsid w:val="008417E9"/>
    <w:rsid w:val="00841987"/>
    <w:rsid w:val="00841BD0"/>
    <w:rsid w:val="00842378"/>
    <w:rsid w:val="00842790"/>
    <w:rsid w:val="0084453F"/>
    <w:rsid w:val="00844801"/>
    <w:rsid w:val="00844B4F"/>
    <w:rsid w:val="00845108"/>
    <w:rsid w:val="00847DC9"/>
    <w:rsid w:val="008507CF"/>
    <w:rsid w:val="008517C6"/>
    <w:rsid w:val="00851E17"/>
    <w:rsid w:val="00852110"/>
    <w:rsid w:val="008530C5"/>
    <w:rsid w:val="008540A5"/>
    <w:rsid w:val="0085462A"/>
    <w:rsid w:val="00854E44"/>
    <w:rsid w:val="00855062"/>
    <w:rsid w:val="00855846"/>
    <w:rsid w:val="0086169B"/>
    <w:rsid w:val="008622AE"/>
    <w:rsid w:val="008624AF"/>
    <w:rsid w:val="00864B45"/>
    <w:rsid w:val="00864DD8"/>
    <w:rsid w:val="00871F5A"/>
    <w:rsid w:val="00874C0A"/>
    <w:rsid w:val="00876A47"/>
    <w:rsid w:val="00877BE5"/>
    <w:rsid w:val="00880BC9"/>
    <w:rsid w:val="0088226F"/>
    <w:rsid w:val="008837B8"/>
    <w:rsid w:val="008839A3"/>
    <w:rsid w:val="00884AFC"/>
    <w:rsid w:val="00887950"/>
    <w:rsid w:val="008900C0"/>
    <w:rsid w:val="00890769"/>
    <w:rsid w:val="00890B9D"/>
    <w:rsid w:val="00892B12"/>
    <w:rsid w:val="00893E91"/>
    <w:rsid w:val="00894C3C"/>
    <w:rsid w:val="00895673"/>
    <w:rsid w:val="008976D4"/>
    <w:rsid w:val="00897D2D"/>
    <w:rsid w:val="008A0647"/>
    <w:rsid w:val="008A46BC"/>
    <w:rsid w:val="008B0D4C"/>
    <w:rsid w:val="008B0D63"/>
    <w:rsid w:val="008B1FB0"/>
    <w:rsid w:val="008B20DC"/>
    <w:rsid w:val="008B32FC"/>
    <w:rsid w:val="008B3D83"/>
    <w:rsid w:val="008B44C6"/>
    <w:rsid w:val="008B61F0"/>
    <w:rsid w:val="008B7FE7"/>
    <w:rsid w:val="008C0591"/>
    <w:rsid w:val="008C0CA7"/>
    <w:rsid w:val="008C2031"/>
    <w:rsid w:val="008C3351"/>
    <w:rsid w:val="008C61B9"/>
    <w:rsid w:val="008D0056"/>
    <w:rsid w:val="008D0996"/>
    <w:rsid w:val="008D1CCB"/>
    <w:rsid w:val="008D25E1"/>
    <w:rsid w:val="008D73A1"/>
    <w:rsid w:val="008E0A98"/>
    <w:rsid w:val="008E1D6B"/>
    <w:rsid w:val="008E349A"/>
    <w:rsid w:val="008E3DC5"/>
    <w:rsid w:val="008E606D"/>
    <w:rsid w:val="008E720B"/>
    <w:rsid w:val="008F057C"/>
    <w:rsid w:val="008F24C3"/>
    <w:rsid w:val="008F3805"/>
    <w:rsid w:val="008F7C9C"/>
    <w:rsid w:val="009009AA"/>
    <w:rsid w:val="0090128C"/>
    <w:rsid w:val="00901FA8"/>
    <w:rsid w:val="00902FD6"/>
    <w:rsid w:val="00903246"/>
    <w:rsid w:val="0090622D"/>
    <w:rsid w:val="00906846"/>
    <w:rsid w:val="009069EB"/>
    <w:rsid w:val="0091404C"/>
    <w:rsid w:val="009156C4"/>
    <w:rsid w:val="00915B06"/>
    <w:rsid w:val="009178A5"/>
    <w:rsid w:val="009219B9"/>
    <w:rsid w:val="00921D25"/>
    <w:rsid w:val="00923CA1"/>
    <w:rsid w:val="00924B9A"/>
    <w:rsid w:val="00926A74"/>
    <w:rsid w:val="00927120"/>
    <w:rsid w:val="0093049E"/>
    <w:rsid w:val="00930E82"/>
    <w:rsid w:val="009329F9"/>
    <w:rsid w:val="00933D11"/>
    <w:rsid w:val="00935445"/>
    <w:rsid w:val="009357EC"/>
    <w:rsid w:val="009366AE"/>
    <w:rsid w:val="00937287"/>
    <w:rsid w:val="00937C02"/>
    <w:rsid w:val="0094256D"/>
    <w:rsid w:val="00945D62"/>
    <w:rsid w:val="0095047E"/>
    <w:rsid w:val="00951082"/>
    <w:rsid w:val="00951DD0"/>
    <w:rsid w:val="00956DF9"/>
    <w:rsid w:val="00957846"/>
    <w:rsid w:val="00960530"/>
    <w:rsid w:val="009663D3"/>
    <w:rsid w:val="00967148"/>
    <w:rsid w:val="009672B8"/>
    <w:rsid w:val="009679F2"/>
    <w:rsid w:val="00972EAD"/>
    <w:rsid w:val="00972F75"/>
    <w:rsid w:val="00974D58"/>
    <w:rsid w:val="0097563D"/>
    <w:rsid w:val="009767BB"/>
    <w:rsid w:val="009779D1"/>
    <w:rsid w:val="0098286E"/>
    <w:rsid w:val="00992582"/>
    <w:rsid w:val="00992EF0"/>
    <w:rsid w:val="0099413C"/>
    <w:rsid w:val="009963F8"/>
    <w:rsid w:val="009A1227"/>
    <w:rsid w:val="009A5677"/>
    <w:rsid w:val="009A70C6"/>
    <w:rsid w:val="009A7EC2"/>
    <w:rsid w:val="009B0D14"/>
    <w:rsid w:val="009B3A21"/>
    <w:rsid w:val="009B3E61"/>
    <w:rsid w:val="009B572D"/>
    <w:rsid w:val="009B5C7D"/>
    <w:rsid w:val="009B724E"/>
    <w:rsid w:val="009C03E3"/>
    <w:rsid w:val="009C3D41"/>
    <w:rsid w:val="009C45DB"/>
    <w:rsid w:val="009C7D5E"/>
    <w:rsid w:val="009D01E0"/>
    <w:rsid w:val="009D0298"/>
    <w:rsid w:val="009D117D"/>
    <w:rsid w:val="009D21EF"/>
    <w:rsid w:val="009D4672"/>
    <w:rsid w:val="009D5C6E"/>
    <w:rsid w:val="009D753A"/>
    <w:rsid w:val="009D7F42"/>
    <w:rsid w:val="009E2096"/>
    <w:rsid w:val="009E38B7"/>
    <w:rsid w:val="009F00AC"/>
    <w:rsid w:val="009F1570"/>
    <w:rsid w:val="009F4EF4"/>
    <w:rsid w:val="009F77B2"/>
    <w:rsid w:val="00A0032F"/>
    <w:rsid w:val="00A02954"/>
    <w:rsid w:val="00A0331D"/>
    <w:rsid w:val="00A037C4"/>
    <w:rsid w:val="00A055EA"/>
    <w:rsid w:val="00A0614A"/>
    <w:rsid w:val="00A07766"/>
    <w:rsid w:val="00A110C3"/>
    <w:rsid w:val="00A13F8A"/>
    <w:rsid w:val="00A1493A"/>
    <w:rsid w:val="00A152FD"/>
    <w:rsid w:val="00A21646"/>
    <w:rsid w:val="00A25994"/>
    <w:rsid w:val="00A27005"/>
    <w:rsid w:val="00A27E3F"/>
    <w:rsid w:val="00A33CF1"/>
    <w:rsid w:val="00A373A5"/>
    <w:rsid w:val="00A40359"/>
    <w:rsid w:val="00A43D23"/>
    <w:rsid w:val="00A45891"/>
    <w:rsid w:val="00A51554"/>
    <w:rsid w:val="00A51875"/>
    <w:rsid w:val="00A534D6"/>
    <w:rsid w:val="00A549BD"/>
    <w:rsid w:val="00A54B88"/>
    <w:rsid w:val="00A56DE1"/>
    <w:rsid w:val="00A62C49"/>
    <w:rsid w:val="00A63510"/>
    <w:rsid w:val="00A64C6E"/>
    <w:rsid w:val="00A64CD0"/>
    <w:rsid w:val="00A654E4"/>
    <w:rsid w:val="00A65766"/>
    <w:rsid w:val="00A663C5"/>
    <w:rsid w:val="00A7049B"/>
    <w:rsid w:val="00A712DE"/>
    <w:rsid w:val="00A739B0"/>
    <w:rsid w:val="00A757DA"/>
    <w:rsid w:val="00A75E4D"/>
    <w:rsid w:val="00A7726D"/>
    <w:rsid w:val="00A77CE6"/>
    <w:rsid w:val="00A803EF"/>
    <w:rsid w:val="00A81775"/>
    <w:rsid w:val="00A85AFB"/>
    <w:rsid w:val="00A90B4E"/>
    <w:rsid w:val="00A939CE"/>
    <w:rsid w:val="00A93A24"/>
    <w:rsid w:val="00A93A52"/>
    <w:rsid w:val="00A9569B"/>
    <w:rsid w:val="00A95B09"/>
    <w:rsid w:val="00A976C5"/>
    <w:rsid w:val="00A97B0D"/>
    <w:rsid w:val="00A97E7D"/>
    <w:rsid w:val="00AA0AA0"/>
    <w:rsid w:val="00AA136B"/>
    <w:rsid w:val="00AA5B89"/>
    <w:rsid w:val="00AB0C24"/>
    <w:rsid w:val="00AB0F31"/>
    <w:rsid w:val="00AB245A"/>
    <w:rsid w:val="00AB3193"/>
    <w:rsid w:val="00AB333F"/>
    <w:rsid w:val="00AB3B5C"/>
    <w:rsid w:val="00AB4F7F"/>
    <w:rsid w:val="00AB5271"/>
    <w:rsid w:val="00AB7A84"/>
    <w:rsid w:val="00AC05D9"/>
    <w:rsid w:val="00AC08B3"/>
    <w:rsid w:val="00AC17BE"/>
    <w:rsid w:val="00AC1D38"/>
    <w:rsid w:val="00AC1DB0"/>
    <w:rsid w:val="00AC2363"/>
    <w:rsid w:val="00AC38B4"/>
    <w:rsid w:val="00AC551B"/>
    <w:rsid w:val="00AC5BB5"/>
    <w:rsid w:val="00AC6E55"/>
    <w:rsid w:val="00AC76D1"/>
    <w:rsid w:val="00AD18E7"/>
    <w:rsid w:val="00AD1C26"/>
    <w:rsid w:val="00AD4400"/>
    <w:rsid w:val="00AD66B2"/>
    <w:rsid w:val="00AD7947"/>
    <w:rsid w:val="00AE1370"/>
    <w:rsid w:val="00AE18A9"/>
    <w:rsid w:val="00AE581B"/>
    <w:rsid w:val="00AF0218"/>
    <w:rsid w:val="00AF651C"/>
    <w:rsid w:val="00AF7E37"/>
    <w:rsid w:val="00B06952"/>
    <w:rsid w:val="00B15630"/>
    <w:rsid w:val="00B201F4"/>
    <w:rsid w:val="00B20562"/>
    <w:rsid w:val="00B22AA8"/>
    <w:rsid w:val="00B24611"/>
    <w:rsid w:val="00B24759"/>
    <w:rsid w:val="00B249F2"/>
    <w:rsid w:val="00B24E0A"/>
    <w:rsid w:val="00B31BB6"/>
    <w:rsid w:val="00B3388D"/>
    <w:rsid w:val="00B35325"/>
    <w:rsid w:val="00B403E5"/>
    <w:rsid w:val="00B410C1"/>
    <w:rsid w:val="00B43089"/>
    <w:rsid w:val="00B4589A"/>
    <w:rsid w:val="00B4736C"/>
    <w:rsid w:val="00B51422"/>
    <w:rsid w:val="00B5196B"/>
    <w:rsid w:val="00B547A9"/>
    <w:rsid w:val="00B54D72"/>
    <w:rsid w:val="00B57D16"/>
    <w:rsid w:val="00B57DC5"/>
    <w:rsid w:val="00B60B74"/>
    <w:rsid w:val="00B6157A"/>
    <w:rsid w:val="00B621D4"/>
    <w:rsid w:val="00B6385A"/>
    <w:rsid w:val="00B638EA"/>
    <w:rsid w:val="00B64328"/>
    <w:rsid w:val="00B6517A"/>
    <w:rsid w:val="00B67BDA"/>
    <w:rsid w:val="00B714D9"/>
    <w:rsid w:val="00B72FA9"/>
    <w:rsid w:val="00B73573"/>
    <w:rsid w:val="00B74CA2"/>
    <w:rsid w:val="00B75994"/>
    <w:rsid w:val="00B765E3"/>
    <w:rsid w:val="00B778E7"/>
    <w:rsid w:val="00B81B46"/>
    <w:rsid w:val="00B834D2"/>
    <w:rsid w:val="00B848A5"/>
    <w:rsid w:val="00B85388"/>
    <w:rsid w:val="00B91CE7"/>
    <w:rsid w:val="00B92F37"/>
    <w:rsid w:val="00B9432D"/>
    <w:rsid w:val="00B96114"/>
    <w:rsid w:val="00B964B0"/>
    <w:rsid w:val="00B96ABD"/>
    <w:rsid w:val="00B96CB5"/>
    <w:rsid w:val="00B9707E"/>
    <w:rsid w:val="00BA03F7"/>
    <w:rsid w:val="00BA08C1"/>
    <w:rsid w:val="00BA208B"/>
    <w:rsid w:val="00BA2CBB"/>
    <w:rsid w:val="00BB2989"/>
    <w:rsid w:val="00BB3636"/>
    <w:rsid w:val="00BB703F"/>
    <w:rsid w:val="00BC0259"/>
    <w:rsid w:val="00BC237B"/>
    <w:rsid w:val="00BC3082"/>
    <w:rsid w:val="00BC37F8"/>
    <w:rsid w:val="00BC3B6E"/>
    <w:rsid w:val="00BC58F4"/>
    <w:rsid w:val="00BC6171"/>
    <w:rsid w:val="00BC75ED"/>
    <w:rsid w:val="00BD11D9"/>
    <w:rsid w:val="00BD1608"/>
    <w:rsid w:val="00BD161F"/>
    <w:rsid w:val="00BD202B"/>
    <w:rsid w:val="00BD2B30"/>
    <w:rsid w:val="00BD3165"/>
    <w:rsid w:val="00BD6AF0"/>
    <w:rsid w:val="00BD7040"/>
    <w:rsid w:val="00BD7AA5"/>
    <w:rsid w:val="00BD7CFF"/>
    <w:rsid w:val="00BD7E0D"/>
    <w:rsid w:val="00BE1658"/>
    <w:rsid w:val="00BE17F2"/>
    <w:rsid w:val="00BE2DB5"/>
    <w:rsid w:val="00BE49D8"/>
    <w:rsid w:val="00BE4C11"/>
    <w:rsid w:val="00BE74D1"/>
    <w:rsid w:val="00BF2DBC"/>
    <w:rsid w:val="00BF48A3"/>
    <w:rsid w:val="00C023E4"/>
    <w:rsid w:val="00C03034"/>
    <w:rsid w:val="00C05133"/>
    <w:rsid w:val="00C0540C"/>
    <w:rsid w:val="00C06587"/>
    <w:rsid w:val="00C100F7"/>
    <w:rsid w:val="00C110E8"/>
    <w:rsid w:val="00C11BC9"/>
    <w:rsid w:val="00C13D24"/>
    <w:rsid w:val="00C143DA"/>
    <w:rsid w:val="00C14460"/>
    <w:rsid w:val="00C17EBC"/>
    <w:rsid w:val="00C2180C"/>
    <w:rsid w:val="00C2458A"/>
    <w:rsid w:val="00C24F91"/>
    <w:rsid w:val="00C25A7D"/>
    <w:rsid w:val="00C30494"/>
    <w:rsid w:val="00C309D3"/>
    <w:rsid w:val="00C31650"/>
    <w:rsid w:val="00C31A25"/>
    <w:rsid w:val="00C324D0"/>
    <w:rsid w:val="00C32AEA"/>
    <w:rsid w:val="00C33F9A"/>
    <w:rsid w:val="00C3487A"/>
    <w:rsid w:val="00C351C3"/>
    <w:rsid w:val="00C40C8F"/>
    <w:rsid w:val="00C42311"/>
    <w:rsid w:val="00C4516D"/>
    <w:rsid w:val="00C45D3D"/>
    <w:rsid w:val="00C45E56"/>
    <w:rsid w:val="00C468AB"/>
    <w:rsid w:val="00C545BE"/>
    <w:rsid w:val="00C5638C"/>
    <w:rsid w:val="00C604D8"/>
    <w:rsid w:val="00C60D9D"/>
    <w:rsid w:val="00C61CB3"/>
    <w:rsid w:val="00C61F6C"/>
    <w:rsid w:val="00C65024"/>
    <w:rsid w:val="00C6586A"/>
    <w:rsid w:val="00C6603A"/>
    <w:rsid w:val="00C7169A"/>
    <w:rsid w:val="00C741C6"/>
    <w:rsid w:val="00C74A62"/>
    <w:rsid w:val="00C7535A"/>
    <w:rsid w:val="00C75B47"/>
    <w:rsid w:val="00C76115"/>
    <w:rsid w:val="00C76900"/>
    <w:rsid w:val="00C8033C"/>
    <w:rsid w:val="00C808CD"/>
    <w:rsid w:val="00C80B9C"/>
    <w:rsid w:val="00C80C20"/>
    <w:rsid w:val="00C815F7"/>
    <w:rsid w:val="00C8214E"/>
    <w:rsid w:val="00C84E19"/>
    <w:rsid w:val="00C85023"/>
    <w:rsid w:val="00C86C2B"/>
    <w:rsid w:val="00C8780B"/>
    <w:rsid w:val="00C90208"/>
    <w:rsid w:val="00C903D2"/>
    <w:rsid w:val="00C90876"/>
    <w:rsid w:val="00C909E0"/>
    <w:rsid w:val="00C90D94"/>
    <w:rsid w:val="00C92C9C"/>
    <w:rsid w:val="00C95534"/>
    <w:rsid w:val="00C959C4"/>
    <w:rsid w:val="00C95A0B"/>
    <w:rsid w:val="00C96250"/>
    <w:rsid w:val="00C96D5D"/>
    <w:rsid w:val="00C9742C"/>
    <w:rsid w:val="00CA4D70"/>
    <w:rsid w:val="00CA57AA"/>
    <w:rsid w:val="00CA5B6D"/>
    <w:rsid w:val="00CA5B7D"/>
    <w:rsid w:val="00CA5BB2"/>
    <w:rsid w:val="00CA5F2A"/>
    <w:rsid w:val="00CB0476"/>
    <w:rsid w:val="00CB1488"/>
    <w:rsid w:val="00CB31CE"/>
    <w:rsid w:val="00CB3CF1"/>
    <w:rsid w:val="00CB4F24"/>
    <w:rsid w:val="00CB6CF0"/>
    <w:rsid w:val="00CB7E8B"/>
    <w:rsid w:val="00CC23C0"/>
    <w:rsid w:val="00CC365A"/>
    <w:rsid w:val="00CD2E54"/>
    <w:rsid w:val="00CD3AAC"/>
    <w:rsid w:val="00CD6439"/>
    <w:rsid w:val="00CE04F9"/>
    <w:rsid w:val="00CE1FA2"/>
    <w:rsid w:val="00CE2147"/>
    <w:rsid w:val="00CE3C38"/>
    <w:rsid w:val="00CE43A2"/>
    <w:rsid w:val="00CE6589"/>
    <w:rsid w:val="00CE691C"/>
    <w:rsid w:val="00CF288D"/>
    <w:rsid w:val="00CF62B7"/>
    <w:rsid w:val="00D00D87"/>
    <w:rsid w:val="00D0522A"/>
    <w:rsid w:val="00D069DB"/>
    <w:rsid w:val="00D07F0D"/>
    <w:rsid w:val="00D10C16"/>
    <w:rsid w:val="00D113DD"/>
    <w:rsid w:val="00D121A4"/>
    <w:rsid w:val="00D124F9"/>
    <w:rsid w:val="00D12535"/>
    <w:rsid w:val="00D12606"/>
    <w:rsid w:val="00D1373A"/>
    <w:rsid w:val="00D142F6"/>
    <w:rsid w:val="00D16724"/>
    <w:rsid w:val="00D16CBB"/>
    <w:rsid w:val="00D201F5"/>
    <w:rsid w:val="00D239EC"/>
    <w:rsid w:val="00D24B39"/>
    <w:rsid w:val="00D25B9D"/>
    <w:rsid w:val="00D26C45"/>
    <w:rsid w:val="00D276CB"/>
    <w:rsid w:val="00D357FA"/>
    <w:rsid w:val="00D368E7"/>
    <w:rsid w:val="00D37F8C"/>
    <w:rsid w:val="00D4227F"/>
    <w:rsid w:val="00D423FC"/>
    <w:rsid w:val="00D5197A"/>
    <w:rsid w:val="00D53E6E"/>
    <w:rsid w:val="00D54B2F"/>
    <w:rsid w:val="00D57C6A"/>
    <w:rsid w:val="00D63FE9"/>
    <w:rsid w:val="00D64963"/>
    <w:rsid w:val="00D66B9A"/>
    <w:rsid w:val="00D7188E"/>
    <w:rsid w:val="00D71E12"/>
    <w:rsid w:val="00D7410A"/>
    <w:rsid w:val="00D763BE"/>
    <w:rsid w:val="00D76758"/>
    <w:rsid w:val="00D76D43"/>
    <w:rsid w:val="00D843A8"/>
    <w:rsid w:val="00D84BBA"/>
    <w:rsid w:val="00D86AB8"/>
    <w:rsid w:val="00D9227C"/>
    <w:rsid w:val="00D92A85"/>
    <w:rsid w:val="00D9302A"/>
    <w:rsid w:val="00D966E5"/>
    <w:rsid w:val="00D96C3C"/>
    <w:rsid w:val="00D97564"/>
    <w:rsid w:val="00D97877"/>
    <w:rsid w:val="00DA034E"/>
    <w:rsid w:val="00DA0877"/>
    <w:rsid w:val="00DA1061"/>
    <w:rsid w:val="00DA1A7B"/>
    <w:rsid w:val="00DA1D29"/>
    <w:rsid w:val="00DA584A"/>
    <w:rsid w:val="00DB1E19"/>
    <w:rsid w:val="00DB1E2F"/>
    <w:rsid w:val="00DB392E"/>
    <w:rsid w:val="00DB4458"/>
    <w:rsid w:val="00DB4F12"/>
    <w:rsid w:val="00DC0E49"/>
    <w:rsid w:val="00DC1DA9"/>
    <w:rsid w:val="00DC39BE"/>
    <w:rsid w:val="00DC505C"/>
    <w:rsid w:val="00DC5207"/>
    <w:rsid w:val="00DC6C33"/>
    <w:rsid w:val="00DC775C"/>
    <w:rsid w:val="00DD0D87"/>
    <w:rsid w:val="00DD3D38"/>
    <w:rsid w:val="00DD58AC"/>
    <w:rsid w:val="00DD5E47"/>
    <w:rsid w:val="00DD6694"/>
    <w:rsid w:val="00DD6AD0"/>
    <w:rsid w:val="00DD7600"/>
    <w:rsid w:val="00DD76AD"/>
    <w:rsid w:val="00DD7A13"/>
    <w:rsid w:val="00DD7AC3"/>
    <w:rsid w:val="00DE4EF0"/>
    <w:rsid w:val="00DE6EDB"/>
    <w:rsid w:val="00DF0EB1"/>
    <w:rsid w:val="00DF1618"/>
    <w:rsid w:val="00DF25ED"/>
    <w:rsid w:val="00DF40A2"/>
    <w:rsid w:val="00E00268"/>
    <w:rsid w:val="00E00D81"/>
    <w:rsid w:val="00E041AA"/>
    <w:rsid w:val="00E05BED"/>
    <w:rsid w:val="00E066D1"/>
    <w:rsid w:val="00E12773"/>
    <w:rsid w:val="00E137A1"/>
    <w:rsid w:val="00E160BF"/>
    <w:rsid w:val="00E16C71"/>
    <w:rsid w:val="00E173DA"/>
    <w:rsid w:val="00E203CA"/>
    <w:rsid w:val="00E233C3"/>
    <w:rsid w:val="00E3412E"/>
    <w:rsid w:val="00E352B0"/>
    <w:rsid w:val="00E37527"/>
    <w:rsid w:val="00E37AFC"/>
    <w:rsid w:val="00E4037E"/>
    <w:rsid w:val="00E410C2"/>
    <w:rsid w:val="00E412BD"/>
    <w:rsid w:val="00E41B5A"/>
    <w:rsid w:val="00E41B8E"/>
    <w:rsid w:val="00E41CD6"/>
    <w:rsid w:val="00E434CD"/>
    <w:rsid w:val="00E43547"/>
    <w:rsid w:val="00E43872"/>
    <w:rsid w:val="00E44570"/>
    <w:rsid w:val="00E445C1"/>
    <w:rsid w:val="00E510B9"/>
    <w:rsid w:val="00E518D2"/>
    <w:rsid w:val="00E52B0D"/>
    <w:rsid w:val="00E532EE"/>
    <w:rsid w:val="00E53692"/>
    <w:rsid w:val="00E537C7"/>
    <w:rsid w:val="00E546C8"/>
    <w:rsid w:val="00E54BE7"/>
    <w:rsid w:val="00E55DAD"/>
    <w:rsid w:val="00E578E0"/>
    <w:rsid w:val="00E60744"/>
    <w:rsid w:val="00E6145C"/>
    <w:rsid w:val="00E61721"/>
    <w:rsid w:val="00E63022"/>
    <w:rsid w:val="00E66C8A"/>
    <w:rsid w:val="00E7039F"/>
    <w:rsid w:val="00E71872"/>
    <w:rsid w:val="00E71F0C"/>
    <w:rsid w:val="00E72298"/>
    <w:rsid w:val="00E74A85"/>
    <w:rsid w:val="00E753C5"/>
    <w:rsid w:val="00E77142"/>
    <w:rsid w:val="00E807D4"/>
    <w:rsid w:val="00E826A6"/>
    <w:rsid w:val="00E84862"/>
    <w:rsid w:val="00E871B2"/>
    <w:rsid w:val="00E900F7"/>
    <w:rsid w:val="00E93530"/>
    <w:rsid w:val="00E93C9B"/>
    <w:rsid w:val="00E94020"/>
    <w:rsid w:val="00E941BD"/>
    <w:rsid w:val="00E95854"/>
    <w:rsid w:val="00E96DFB"/>
    <w:rsid w:val="00EA2CFB"/>
    <w:rsid w:val="00EA3909"/>
    <w:rsid w:val="00EA3D48"/>
    <w:rsid w:val="00EA415B"/>
    <w:rsid w:val="00EA474E"/>
    <w:rsid w:val="00EA746F"/>
    <w:rsid w:val="00EB0F9B"/>
    <w:rsid w:val="00EB130B"/>
    <w:rsid w:val="00EB23FB"/>
    <w:rsid w:val="00EB3293"/>
    <w:rsid w:val="00EB36D1"/>
    <w:rsid w:val="00EB513B"/>
    <w:rsid w:val="00EB595A"/>
    <w:rsid w:val="00EB653A"/>
    <w:rsid w:val="00EC03D6"/>
    <w:rsid w:val="00EC055C"/>
    <w:rsid w:val="00EC3813"/>
    <w:rsid w:val="00EC53A6"/>
    <w:rsid w:val="00EC62F5"/>
    <w:rsid w:val="00EC6E83"/>
    <w:rsid w:val="00ED19AA"/>
    <w:rsid w:val="00ED1A61"/>
    <w:rsid w:val="00ED510C"/>
    <w:rsid w:val="00ED6704"/>
    <w:rsid w:val="00ED6AF6"/>
    <w:rsid w:val="00EE0ECB"/>
    <w:rsid w:val="00EE5500"/>
    <w:rsid w:val="00EF0DDB"/>
    <w:rsid w:val="00EF37FA"/>
    <w:rsid w:val="00EF44CE"/>
    <w:rsid w:val="00EF4644"/>
    <w:rsid w:val="00EF7142"/>
    <w:rsid w:val="00F0191E"/>
    <w:rsid w:val="00F028BF"/>
    <w:rsid w:val="00F06172"/>
    <w:rsid w:val="00F06785"/>
    <w:rsid w:val="00F06B65"/>
    <w:rsid w:val="00F07321"/>
    <w:rsid w:val="00F11642"/>
    <w:rsid w:val="00F1425D"/>
    <w:rsid w:val="00F14DB4"/>
    <w:rsid w:val="00F1511F"/>
    <w:rsid w:val="00F20631"/>
    <w:rsid w:val="00F23FAA"/>
    <w:rsid w:val="00F24DF1"/>
    <w:rsid w:val="00F32CA0"/>
    <w:rsid w:val="00F3362B"/>
    <w:rsid w:val="00F33A6E"/>
    <w:rsid w:val="00F33CA4"/>
    <w:rsid w:val="00F34E59"/>
    <w:rsid w:val="00F359A7"/>
    <w:rsid w:val="00F362B9"/>
    <w:rsid w:val="00F36E81"/>
    <w:rsid w:val="00F40BFD"/>
    <w:rsid w:val="00F40C60"/>
    <w:rsid w:val="00F43101"/>
    <w:rsid w:val="00F4457D"/>
    <w:rsid w:val="00F44908"/>
    <w:rsid w:val="00F45426"/>
    <w:rsid w:val="00F45DC9"/>
    <w:rsid w:val="00F467B4"/>
    <w:rsid w:val="00F47DA0"/>
    <w:rsid w:val="00F517FA"/>
    <w:rsid w:val="00F521E3"/>
    <w:rsid w:val="00F52D13"/>
    <w:rsid w:val="00F5333A"/>
    <w:rsid w:val="00F539EF"/>
    <w:rsid w:val="00F5445C"/>
    <w:rsid w:val="00F569F6"/>
    <w:rsid w:val="00F61005"/>
    <w:rsid w:val="00F646A7"/>
    <w:rsid w:val="00F64C88"/>
    <w:rsid w:val="00F66ECC"/>
    <w:rsid w:val="00F671EA"/>
    <w:rsid w:val="00F70520"/>
    <w:rsid w:val="00F70BD2"/>
    <w:rsid w:val="00F71E0B"/>
    <w:rsid w:val="00F7258E"/>
    <w:rsid w:val="00F7302B"/>
    <w:rsid w:val="00F82091"/>
    <w:rsid w:val="00F82687"/>
    <w:rsid w:val="00F90C47"/>
    <w:rsid w:val="00F952AC"/>
    <w:rsid w:val="00F97E32"/>
    <w:rsid w:val="00FA0A33"/>
    <w:rsid w:val="00FA1D25"/>
    <w:rsid w:val="00FA1EFD"/>
    <w:rsid w:val="00FA2FC6"/>
    <w:rsid w:val="00FA3181"/>
    <w:rsid w:val="00FA4D6D"/>
    <w:rsid w:val="00FA5CBD"/>
    <w:rsid w:val="00FA619A"/>
    <w:rsid w:val="00FA7ECA"/>
    <w:rsid w:val="00FB019B"/>
    <w:rsid w:val="00FB12F3"/>
    <w:rsid w:val="00FB2E27"/>
    <w:rsid w:val="00FB4AA2"/>
    <w:rsid w:val="00FB5C1D"/>
    <w:rsid w:val="00FC08A6"/>
    <w:rsid w:val="00FC0B2C"/>
    <w:rsid w:val="00FC104F"/>
    <w:rsid w:val="00FC1D91"/>
    <w:rsid w:val="00FC308C"/>
    <w:rsid w:val="00FC4727"/>
    <w:rsid w:val="00FC498C"/>
    <w:rsid w:val="00FC4C89"/>
    <w:rsid w:val="00FC6AE7"/>
    <w:rsid w:val="00FD09E3"/>
    <w:rsid w:val="00FD0F3E"/>
    <w:rsid w:val="00FD300B"/>
    <w:rsid w:val="00FE2EE0"/>
    <w:rsid w:val="00FE4F42"/>
    <w:rsid w:val="00FE5412"/>
    <w:rsid w:val="00FE748E"/>
    <w:rsid w:val="00FF23AB"/>
    <w:rsid w:val="00FF2EF6"/>
    <w:rsid w:val="00FF5179"/>
    <w:rsid w:val="00FF58A0"/>
    <w:rsid w:val="00FF6707"/>
    <w:rsid w:val="00FF67D3"/>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C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020"/>
    <w:pPr>
      <w:spacing w:after="120"/>
    </w:pPr>
    <w:rPr>
      <w:rFonts w:ascii="Arial" w:hAnsi="Arial"/>
      <w:sz w:val="22"/>
      <w:szCs w:val="24"/>
    </w:rPr>
  </w:style>
  <w:style w:type="paragraph" w:styleId="Ttulo1">
    <w:name w:val="heading 1"/>
    <w:aliases w:val="Heading 1 Char"/>
    <w:basedOn w:val="Normal"/>
    <w:next w:val="Normal"/>
    <w:qFormat/>
    <w:rsid w:val="0056387E"/>
    <w:pPr>
      <w:keepNext/>
      <w:numPr>
        <w:numId w:val="1"/>
      </w:numPr>
      <w:tabs>
        <w:tab w:val="left" w:pos="360"/>
      </w:tabs>
      <w:spacing w:before="240"/>
      <w:outlineLvl w:val="0"/>
    </w:pPr>
    <w:rPr>
      <w:rFonts w:cs="Arial"/>
      <w:b/>
      <w:bCs/>
      <w:kern w:val="32"/>
      <w:sz w:val="28"/>
      <w:szCs w:val="32"/>
      <w:lang w:val="en-GB"/>
    </w:rPr>
  </w:style>
  <w:style w:type="paragraph" w:styleId="Ttulo2">
    <w:name w:val="heading 2"/>
    <w:basedOn w:val="Normal"/>
    <w:next w:val="Normal"/>
    <w:link w:val="Ttulo2Char"/>
    <w:qFormat/>
    <w:rsid w:val="0056387E"/>
    <w:pPr>
      <w:keepNext/>
      <w:numPr>
        <w:ilvl w:val="1"/>
        <w:numId w:val="1"/>
      </w:numPr>
      <w:spacing w:before="240"/>
      <w:ind w:left="576"/>
      <w:outlineLvl w:val="1"/>
    </w:pPr>
    <w:rPr>
      <w:rFonts w:cs="Arial"/>
      <w:b/>
      <w:bCs/>
      <w:iCs/>
      <w:szCs w:val="28"/>
      <w:lang w:val="en-GB"/>
    </w:rPr>
  </w:style>
  <w:style w:type="paragraph" w:styleId="Ttulo3">
    <w:name w:val="heading 3"/>
    <w:basedOn w:val="Normal"/>
    <w:next w:val="Normal"/>
    <w:link w:val="Ttulo3Char"/>
    <w:qFormat/>
    <w:rsid w:val="0056387E"/>
    <w:pPr>
      <w:keepNext/>
      <w:numPr>
        <w:ilvl w:val="2"/>
        <w:numId w:val="1"/>
      </w:numPr>
      <w:spacing w:before="240"/>
      <w:outlineLvl w:val="2"/>
    </w:pPr>
    <w:rPr>
      <w:rFonts w:cs="Arial"/>
      <w:b/>
      <w:bCs/>
      <w:szCs w:val="22"/>
      <w:lang w:val="en-GB"/>
    </w:rPr>
  </w:style>
  <w:style w:type="paragraph" w:styleId="Ttulo4">
    <w:name w:val="heading 4"/>
    <w:basedOn w:val="Normal"/>
    <w:next w:val="Normal"/>
    <w:qFormat/>
    <w:rsid w:val="0056387E"/>
    <w:pPr>
      <w:keepNext/>
      <w:numPr>
        <w:ilvl w:val="3"/>
        <w:numId w:val="1"/>
      </w:numPr>
      <w:spacing w:before="240"/>
      <w:outlineLvl w:val="3"/>
    </w:pPr>
    <w:rPr>
      <w:b/>
      <w:bCs/>
      <w:szCs w:val="22"/>
      <w:lang w:val="en-GB"/>
    </w:rPr>
  </w:style>
  <w:style w:type="paragraph" w:styleId="Ttulo5">
    <w:name w:val="heading 5"/>
    <w:basedOn w:val="Normal"/>
    <w:next w:val="Normal"/>
    <w:qFormat/>
    <w:rsid w:val="0056387E"/>
    <w:pPr>
      <w:numPr>
        <w:ilvl w:val="4"/>
        <w:numId w:val="1"/>
      </w:numPr>
      <w:spacing w:before="240"/>
      <w:outlineLvl w:val="4"/>
    </w:pPr>
    <w:rPr>
      <w:b/>
      <w:bCs/>
      <w:iCs/>
      <w:szCs w:val="22"/>
      <w:lang w:val="en-GB"/>
    </w:rPr>
  </w:style>
  <w:style w:type="paragraph" w:styleId="Ttulo6">
    <w:name w:val="heading 6"/>
    <w:basedOn w:val="Normal"/>
    <w:next w:val="Normal"/>
    <w:qFormat/>
    <w:rsid w:val="00AC1231"/>
    <w:pPr>
      <w:numPr>
        <w:ilvl w:val="5"/>
        <w:numId w:val="1"/>
      </w:numPr>
      <w:spacing w:before="240" w:after="60"/>
      <w:outlineLvl w:val="5"/>
    </w:pPr>
    <w:rPr>
      <w:b/>
      <w:bCs/>
      <w:szCs w:val="22"/>
      <w:lang w:val="en-GB"/>
    </w:rPr>
  </w:style>
  <w:style w:type="paragraph" w:styleId="Ttulo7">
    <w:name w:val="heading 7"/>
    <w:basedOn w:val="Normal"/>
    <w:next w:val="Normal"/>
    <w:qFormat/>
    <w:rsid w:val="00AC1231"/>
    <w:pPr>
      <w:numPr>
        <w:ilvl w:val="6"/>
        <w:numId w:val="1"/>
      </w:numPr>
      <w:tabs>
        <w:tab w:val="left" w:pos="1440"/>
      </w:tabs>
      <w:spacing w:before="240" w:after="60"/>
      <w:outlineLvl w:val="6"/>
    </w:pPr>
    <w:rPr>
      <w:b/>
      <w:szCs w:val="22"/>
      <w:lang w:val="en-GB"/>
    </w:rPr>
  </w:style>
  <w:style w:type="paragraph" w:styleId="Ttulo8">
    <w:name w:val="heading 8"/>
    <w:basedOn w:val="Normal"/>
    <w:next w:val="Normal"/>
    <w:qFormat/>
    <w:rsid w:val="00AC1231"/>
    <w:pPr>
      <w:numPr>
        <w:ilvl w:val="7"/>
        <w:numId w:val="1"/>
      </w:numPr>
      <w:tabs>
        <w:tab w:val="left" w:pos="1620"/>
      </w:tabs>
      <w:spacing w:before="240" w:after="60"/>
      <w:outlineLvl w:val="7"/>
    </w:pPr>
    <w:rPr>
      <w:b/>
      <w:iCs/>
      <w:szCs w:val="22"/>
      <w:lang w:val="en-GB"/>
    </w:rPr>
  </w:style>
  <w:style w:type="paragraph" w:styleId="Ttulo9">
    <w:name w:val="heading 9"/>
    <w:basedOn w:val="Normal"/>
    <w:next w:val="Normal"/>
    <w:qFormat/>
    <w:rsid w:val="00AC1231"/>
    <w:pPr>
      <w:numPr>
        <w:ilvl w:val="8"/>
        <w:numId w:val="1"/>
      </w:numPr>
      <w:tabs>
        <w:tab w:val="left" w:pos="1800"/>
      </w:tabs>
      <w:spacing w:before="240" w:after="60"/>
      <w:outlineLvl w:val="8"/>
    </w:pPr>
    <w:rPr>
      <w:rFonts w:cs="Arial"/>
      <w:b/>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2F580A"/>
    <w:pPr>
      <w:tabs>
        <w:tab w:val="center" w:pos="4320"/>
        <w:tab w:val="right" w:pos="8640"/>
      </w:tabs>
    </w:pPr>
  </w:style>
  <w:style w:type="paragraph" w:styleId="Rodap">
    <w:name w:val="footer"/>
    <w:basedOn w:val="Normal"/>
    <w:link w:val="RodapChar"/>
    <w:uiPriority w:val="99"/>
    <w:rsid w:val="002F580A"/>
    <w:pPr>
      <w:tabs>
        <w:tab w:val="center" w:pos="4320"/>
        <w:tab w:val="right" w:pos="8640"/>
      </w:tabs>
    </w:pPr>
  </w:style>
  <w:style w:type="character" w:styleId="Nmerodepgina">
    <w:name w:val="page number"/>
    <w:basedOn w:val="Fontepargpadro"/>
    <w:uiPriority w:val="99"/>
    <w:semiHidden/>
    <w:rsid w:val="002F580A"/>
    <w:rPr>
      <w:rFonts w:ascii="Verdana" w:hAnsi="Verdana"/>
      <w:sz w:val="20"/>
    </w:rPr>
  </w:style>
  <w:style w:type="paragraph" w:customStyle="1" w:styleId="AvaFooter">
    <w:name w:val="AvaFooter"/>
    <w:basedOn w:val="Normal"/>
    <w:rsid w:val="00A10CFA"/>
    <w:pPr>
      <w:pBdr>
        <w:top w:val="single" w:sz="4" w:space="1" w:color="auto"/>
      </w:pBdr>
      <w:tabs>
        <w:tab w:val="center" w:pos="4859"/>
        <w:tab w:val="right" w:pos="9717"/>
      </w:tabs>
      <w:spacing w:after="0"/>
    </w:pPr>
    <w:rPr>
      <w:rFonts w:cs="Arial"/>
      <w:sz w:val="16"/>
      <w:szCs w:val="16"/>
    </w:rPr>
  </w:style>
  <w:style w:type="paragraph" w:styleId="Lista">
    <w:name w:val="List"/>
    <w:basedOn w:val="Normal"/>
    <w:semiHidden/>
    <w:rsid w:val="00243274"/>
    <w:pPr>
      <w:spacing w:after="60"/>
    </w:pPr>
  </w:style>
  <w:style w:type="numbering" w:customStyle="1" w:styleId="StyleBulleted">
    <w:name w:val="Style Bulleted"/>
    <w:basedOn w:val="Semlista"/>
    <w:rsid w:val="00243274"/>
    <w:pPr>
      <w:numPr>
        <w:numId w:val="4"/>
      </w:numPr>
    </w:pPr>
  </w:style>
  <w:style w:type="paragraph" w:customStyle="1" w:styleId="NormalList">
    <w:name w:val="Normal List"/>
    <w:basedOn w:val="Normal"/>
    <w:rsid w:val="009A1D01"/>
    <w:pPr>
      <w:numPr>
        <w:numId w:val="6"/>
      </w:numPr>
      <w:spacing w:after="0"/>
    </w:pPr>
    <w:rPr>
      <w:lang w:val="en-GB"/>
    </w:rPr>
  </w:style>
  <w:style w:type="paragraph" w:customStyle="1" w:styleId="Code">
    <w:name w:val="Code"/>
    <w:basedOn w:val="Normal"/>
    <w:rsid w:val="00661E35"/>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cs="Courier New"/>
      <w:sz w:val="16"/>
      <w:szCs w:val="16"/>
      <w:lang w:val="en-GB"/>
    </w:rPr>
  </w:style>
  <w:style w:type="paragraph" w:styleId="Legenda">
    <w:name w:val="caption"/>
    <w:basedOn w:val="Normal"/>
    <w:next w:val="Normal"/>
    <w:qFormat/>
    <w:rsid w:val="00615CA6"/>
    <w:pPr>
      <w:spacing w:before="120"/>
    </w:pPr>
    <w:rPr>
      <w:b/>
      <w:bCs/>
      <w:sz w:val="20"/>
      <w:szCs w:val="20"/>
    </w:rPr>
  </w:style>
  <w:style w:type="paragraph" w:customStyle="1" w:styleId="NormalListLast">
    <w:name w:val="Normal List Last"/>
    <w:basedOn w:val="NormalList"/>
    <w:next w:val="Normal"/>
    <w:rsid w:val="00E67B63"/>
    <w:pPr>
      <w:spacing w:after="120"/>
    </w:pPr>
  </w:style>
  <w:style w:type="paragraph" w:customStyle="1" w:styleId="NormalListNumbered">
    <w:name w:val="Normal List Numbered"/>
    <w:basedOn w:val="NormalList"/>
    <w:rsid w:val="009A1D01"/>
    <w:pPr>
      <w:numPr>
        <w:numId w:val="5"/>
      </w:numPr>
      <w:tabs>
        <w:tab w:val="clear" w:pos="2160"/>
        <w:tab w:val="num" w:pos="540"/>
      </w:tabs>
      <w:ind w:left="540" w:hanging="540"/>
    </w:pPr>
  </w:style>
  <w:style w:type="paragraph" w:customStyle="1" w:styleId="NormalListNumberedLast">
    <w:name w:val="Normal List Numbered Last"/>
    <w:basedOn w:val="NormalListNumbered"/>
    <w:next w:val="Normal"/>
    <w:rsid w:val="009A1D01"/>
    <w:pPr>
      <w:spacing w:after="120"/>
    </w:pPr>
  </w:style>
  <w:style w:type="table" w:styleId="Tabelacomgrade">
    <w:name w:val="Table Grid"/>
    <w:basedOn w:val="Tabelanormal"/>
    <w:rsid w:val="00C0540C"/>
    <w:pPr>
      <w:spacing w:before="60" w:after="60"/>
    </w:pPr>
    <w:rPr>
      <w:rFonts w:ascii="Arial" w:hAnsi="Arial"/>
    </w:rPr>
    <w:tblPr>
      <w:tblStyleRowBandSize w:val="1"/>
      <w:tblStyleColBandSize w:val="1"/>
      <w:tblBorders>
        <w:top w:val="single" w:sz="4" w:space="0" w:color="FF9933"/>
        <w:left w:val="single" w:sz="4" w:space="0" w:color="FF9933"/>
        <w:bottom w:val="single" w:sz="4" w:space="0" w:color="FF9933"/>
        <w:right w:val="single" w:sz="4" w:space="0" w:color="FF9933"/>
        <w:insideH w:val="single" w:sz="4" w:space="0" w:color="FF9933"/>
        <w:insideV w:val="single" w:sz="4" w:space="0" w:color="FF9933"/>
      </w:tblBorders>
    </w:tblPr>
    <w:tcPr>
      <w:shd w:val="clear" w:color="auto" w:fill="auto"/>
    </w:tcPr>
    <w:tblStylePr w:type="firstRow">
      <w:rPr>
        <w:rFonts w:ascii="Arial" w:hAnsi="Arial"/>
        <w:b w:val="0"/>
        <w:color w:val="FFFFFF" w:themeColor="background1"/>
        <w:sz w:val="20"/>
      </w:rPr>
      <w:tblPr/>
      <w:tcPr>
        <w:shd w:val="clear" w:color="auto" w:fill="FF5800"/>
      </w:tcPr>
    </w:tblStylePr>
    <w:tblStylePr w:type="firstCol">
      <w:rPr>
        <w:rFonts w:ascii="Arial" w:hAnsi="Arial"/>
        <w:b/>
        <w:color w:val="FFFFFF" w:themeColor="background1"/>
        <w:sz w:val="22"/>
      </w:rPr>
      <w:tblPr/>
      <w:tcPr>
        <w:shd w:val="clear" w:color="auto" w:fill="FF5800"/>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InstructionalText">
    <w:name w:val="Instructional Text"/>
    <w:basedOn w:val="Normal"/>
    <w:link w:val="InstructionalTextChar"/>
    <w:autoRedefine/>
    <w:rsid w:val="001F13A0"/>
    <w:rPr>
      <w:rFonts w:ascii="Verdana" w:hAnsi="Verdana"/>
    </w:rPr>
  </w:style>
  <w:style w:type="paragraph" w:styleId="Sumrio1">
    <w:name w:val="toc 1"/>
    <w:basedOn w:val="Normal"/>
    <w:next w:val="Normal"/>
    <w:autoRedefine/>
    <w:uiPriority w:val="39"/>
    <w:qFormat/>
    <w:rsid w:val="003F1F0B"/>
    <w:pPr>
      <w:tabs>
        <w:tab w:val="left" w:pos="440"/>
        <w:tab w:val="right" w:leader="dot" w:pos="10070"/>
      </w:tabs>
    </w:pPr>
    <w:rPr>
      <w:rFonts w:cs="Arial"/>
      <w:noProof/>
    </w:rPr>
  </w:style>
  <w:style w:type="character" w:styleId="Hyperlink">
    <w:name w:val="Hyperlink"/>
    <w:basedOn w:val="Fontepargpadro"/>
    <w:uiPriority w:val="99"/>
    <w:rsid w:val="00890B9D"/>
    <w:rPr>
      <w:color w:val="0000FF"/>
      <w:u w:val="single"/>
    </w:rPr>
  </w:style>
  <w:style w:type="paragraph" w:styleId="Sumrio2">
    <w:name w:val="toc 2"/>
    <w:basedOn w:val="Normal"/>
    <w:next w:val="Normal"/>
    <w:autoRedefine/>
    <w:uiPriority w:val="39"/>
    <w:qFormat/>
    <w:rsid w:val="00890B9D"/>
    <w:pPr>
      <w:ind w:left="240"/>
    </w:pPr>
  </w:style>
  <w:style w:type="paragraph" w:customStyle="1" w:styleId="Caption-Table">
    <w:name w:val="Caption - Table"/>
    <w:basedOn w:val="Legenda"/>
    <w:next w:val="Normal"/>
    <w:rsid w:val="00890B9D"/>
  </w:style>
  <w:style w:type="paragraph" w:styleId="Corpodetexto">
    <w:name w:val="Body Text"/>
    <w:basedOn w:val="Normal"/>
    <w:link w:val="CorpodetextoChar"/>
    <w:rsid w:val="00491026"/>
    <w:rPr>
      <w:snapToGrid w:val="0"/>
      <w:sz w:val="20"/>
      <w:szCs w:val="20"/>
    </w:rPr>
  </w:style>
  <w:style w:type="table" w:styleId="Tabelacomgrade8">
    <w:name w:val="Table Grid 8"/>
    <w:basedOn w:val="Tabelanormal"/>
    <w:rsid w:val="004910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ParagraphFontParaCharCharCharChar">
    <w:name w:val="Default Paragraph Font Para Char Char Char Char"/>
    <w:basedOn w:val="Normal"/>
    <w:rsid w:val="00491026"/>
    <w:pPr>
      <w:spacing w:after="160" w:line="240" w:lineRule="exact"/>
    </w:pPr>
    <w:rPr>
      <w:rFonts w:ascii="Verdana" w:hAnsi="Verdana"/>
      <w:sz w:val="20"/>
      <w:szCs w:val="20"/>
    </w:rPr>
  </w:style>
  <w:style w:type="character" w:customStyle="1" w:styleId="CorpodetextoChar">
    <w:name w:val="Corpo de texto Char"/>
    <w:basedOn w:val="Fontepargpadro"/>
    <w:link w:val="Corpodetexto"/>
    <w:rsid w:val="00491026"/>
    <w:rPr>
      <w:rFonts w:ascii="Arial" w:hAnsi="Arial"/>
      <w:snapToGrid w:val="0"/>
      <w:lang w:val="en-US" w:eastAsia="en-US" w:bidi="ar-SA"/>
    </w:rPr>
  </w:style>
  <w:style w:type="paragraph" w:styleId="Commarcadores">
    <w:name w:val="List Bullet"/>
    <w:basedOn w:val="Normal"/>
    <w:rsid w:val="00A549BD"/>
    <w:pPr>
      <w:tabs>
        <w:tab w:val="num" w:pos="360"/>
      </w:tabs>
      <w:ind w:left="360" w:hanging="360"/>
    </w:pPr>
  </w:style>
  <w:style w:type="paragraph" w:styleId="NormalWeb">
    <w:name w:val="Normal (Web)"/>
    <w:basedOn w:val="Normal"/>
    <w:uiPriority w:val="99"/>
    <w:unhideWhenUsed/>
    <w:rsid w:val="00A549BD"/>
    <w:pPr>
      <w:spacing w:before="100" w:beforeAutospacing="1" w:after="100" w:afterAutospacing="1"/>
    </w:pPr>
    <w:rPr>
      <w:rFonts w:ascii="Times New Roman" w:hAnsi="Times New Roman"/>
    </w:rPr>
  </w:style>
  <w:style w:type="paragraph" w:customStyle="1" w:styleId="body2">
    <w:name w:val="body 2"/>
    <w:basedOn w:val="Normal"/>
    <w:rsid w:val="00A549BD"/>
    <w:pPr>
      <w:spacing w:before="40"/>
      <w:ind w:left="1008"/>
    </w:pPr>
    <w:rPr>
      <w:rFonts w:ascii="Book Antiqua" w:eastAsia="Calibri" w:hAnsi="Book Antiqua"/>
      <w:sz w:val="20"/>
      <w:szCs w:val="20"/>
    </w:rPr>
  </w:style>
  <w:style w:type="paragraph" w:customStyle="1" w:styleId="single">
    <w:name w:val="single"/>
    <w:basedOn w:val="Normal"/>
    <w:rsid w:val="00DD3D38"/>
    <w:pPr>
      <w:spacing w:before="240" w:after="0" w:line="240" w:lineRule="atLeast"/>
      <w:ind w:firstLine="720"/>
    </w:pPr>
    <w:rPr>
      <w:rFonts w:ascii="Times New Roman" w:eastAsia="PMingLiU" w:hAnsi="Times New Roman"/>
      <w:sz w:val="26"/>
      <w:szCs w:val="20"/>
    </w:rPr>
  </w:style>
  <w:style w:type="paragraph" w:customStyle="1" w:styleId="Title1">
    <w:name w:val="Title1"/>
    <w:basedOn w:val="Normal"/>
    <w:next w:val="Normal"/>
    <w:rsid w:val="00DD3D38"/>
    <w:pPr>
      <w:keepNext/>
      <w:keepLines/>
      <w:spacing w:before="240" w:after="0" w:line="240" w:lineRule="atLeast"/>
      <w:ind w:left="720" w:right="720"/>
      <w:jc w:val="center"/>
    </w:pPr>
    <w:rPr>
      <w:rFonts w:ascii="Times New Roman" w:eastAsia="PMingLiU" w:hAnsi="Times New Roman"/>
      <w:b/>
      <w:sz w:val="26"/>
      <w:szCs w:val="20"/>
    </w:rPr>
  </w:style>
  <w:style w:type="paragraph" w:styleId="Commarcadores2">
    <w:name w:val="List Bullet 2"/>
    <w:basedOn w:val="Normal"/>
    <w:uiPriority w:val="99"/>
    <w:rsid w:val="00C14460"/>
    <w:pPr>
      <w:numPr>
        <w:numId w:val="2"/>
      </w:numPr>
      <w:contextualSpacing/>
    </w:pPr>
  </w:style>
  <w:style w:type="paragraph" w:styleId="Commarcadores3">
    <w:name w:val="List Bullet 3"/>
    <w:basedOn w:val="Normal"/>
    <w:rsid w:val="00C14460"/>
    <w:pPr>
      <w:numPr>
        <w:numId w:val="3"/>
      </w:numPr>
      <w:contextualSpacing/>
    </w:pPr>
  </w:style>
  <w:style w:type="paragraph" w:styleId="Textodebalo">
    <w:name w:val="Balloon Text"/>
    <w:basedOn w:val="Normal"/>
    <w:link w:val="TextodebaloChar"/>
    <w:rsid w:val="008B32FC"/>
    <w:pPr>
      <w:spacing w:after="0"/>
    </w:pPr>
    <w:rPr>
      <w:rFonts w:ascii="Tahoma" w:hAnsi="Tahoma" w:cs="Tahoma"/>
      <w:sz w:val="16"/>
      <w:szCs w:val="16"/>
    </w:rPr>
  </w:style>
  <w:style w:type="character" w:customStyle="1" w:styleId="TextodebaloChar">
    <w:name w:val="Texto de balão Char"/>
    <w:basedOn w:val="Fontepargpadro"/>
    <w:link w:val="Textodebalo"/>
    <w:rsid w:val="008B32FC"/>
    <w:rPr>
      <w:rFonts w:ascii="Tahoma" w:hAnsi="Tahoma" w:cs="Tahoma"/>
      <w:sz w:val="16"/>
      <w:szCs w:val="16"/>
    </w:rPr>
  </w:style>
  <w:style w:type="paragraph" w:customStyle="1" w:styleId="Topic">
    <w:name w:val="Topic"/>
    <w:basedOn w:val="Normal"/>
    <w:rsid w:val="00EC62F5"/>
    <w:pPr>
      <w:spacing w:before="240" w:after="0"/>
      <w:jc w:val="both"/>
    </w:pPr>
    <w:rPr>
      <w:b/>
      <w:i/>
      <w:szCs w:val="22"/>
    </w:rPr>
  </w:style>
  <w:style w:type="character" w:customStyle="1" w:styleId="Ttulo2Char">
    <w:name w:val="Título 2 Char"/>
    <w:basedOn w:val="Fontepargpadro"/>
    <w:link w:val="Ttulo2"/>
    <w:rsid w:val="0056387E"/>
    <w:rPr>
      <w:rFonts w:ascii="Arial" w:hAnsi="Arial" w:cs="Arial"/>
      <w:b/>
      <w:bCs/>
      <w:iCs/>
      <w:sz w:val="22"/>
      <w:szCs w:val="28"/>
      <w:lang w:val="en-GB"/>
    </w:rPr>
  </w:style>
  <w:style w:type="character" w:customStyle="1" w:styleId="Ttulo3Char">
    <w:name w:val="Título 3 Char"/>
    <w:basedOn w:val="Fontepargpadro"/>
    <w:link w:val="Ttulo3"/>
    <w:rsid w:val="0056387E"/>
    <w:rPr>
      <w:rFonts w:ascii="Arial" w:hAnsi="Arial" w:cs="Arial"/>
      <w:b/>
      <w:bCs/>
      <w:sz w:val="22"/>
      <w:szCs w:val="22"/>
      <w:lang w:val="en-GB"/>
    </w:rPr>
  </w:style>
  <w:style w:type="character" w:customStyle="1" w:styleId="Heading3Char">
    <w:name w:val="Heading 3 Char"/>
    <w:basedOn w:val="Fontepargpadro"/>
    <w:rsid w:val="00FE5412"/>
    <w:rPr>
      <w:rFonts w:ascii="Arial" w:hAnsi="Arial" w:cs="Arial"/>
      <w:b/>
      <w:bCs/>
      <w:sz w:val="22"/>
      <w:szCs w:val="22"/>
      <w:lang w:val="en-US" w:eastAsia="en-US" w:bidi="ar-SA"/>
    </w:rPr>
  </w:style>
  <w:style w:type="paragraph" w:customStyle="1" w:styleId="CharChar1CharCharCharCharCharCharCharCharCharCharCharCharCharChar1CharCharCharCharCharCharCharCharChar1CharCharCharCharCharChar">
    <w:name w:val="Char Char1 Char Char Char Char Char Char Char Char Char Char Char Char Char Char1 Char Char Char Char Char Char Char Char Char1 Char Char Char Char Char Char"/>
    <w:basedOn w:val="Normal"/>
    <w:rsid w:val="00F47DA0"/>
    <w:pPr>
      <w:spacing w:after="160" w:line="240" w:lineRule="exact"/>
    </w:pPr>
    <w:rPr>
      <w:rFonts w:ascii="Tahoma" w:hAnsi="Tahoma"/>
      <w:sz w:val="20"/>
      <w:szCs w:val="20"/>
    </w:rPr>
  </w:style>
  <w:style w:type="character" w:styleId="Refdecomentrio">
    <w:name w:val="annotation reference"/>
    <w:basedOn w:val="Fontepargpadro"/>
    <w:rsid w:val="00C143DA"/>
    <w:rPr>
      <w:sz w:val="16"/>
      <w:szCs w:val="16"/>
    </w:rPr>
  </w:style>
  <w:style w:type="paragraph" w:styleId="Textodecomentrio">
    <w:name w:val="annotation text"/>
    <w:basedOn w:val="Normal"/>
    <w:link w:val="TextodecomentrioChar"/>
    <w:rsid w:val="00C143DA"/>
    <w:rPr>
      <w:sz w:val="20"/>
      <w:szCs w:val="20"/>
    </w:rPr>
  </w:style>
  <w:style w:type="character" w:styleId="nfase">
    <w:name w:val="Emphasis"/>
    <w:basedOn w:val="Fontepargpadro"/>
    <w:uiPriority w:val="20"/>
    <w:qFormat/>
    <w:rsid w:val="00531685"/>
    <w:rPr>
      <w:i/>
      <w:iCs/>
    </w:rPr>
  </w:style>
  <w:style w:type="paragraph" w:customStyle="1" w:styleId="Text">
    <w:name w:val="Text"/>
    <w:basedOn w:val="Normal"/>
    <w:rsid w:val="001742B2"/>
    <w:pPr>
      <w:keepLines/>
      <w:suppressLineNumbers/>
      <w:suppressAutoHyphens/>
      <w:spacing w:after="160"/>
    </w:pPr>
    <w:rPr>
      <w:rFonts w:ascii="Times New Roman" w:hAnsi="Times New Roman"/>
      <w:kern w:val="20"/>
      <w:sz w:val="21"/>
      <w:szCs w:val="20"/>
    </w:rPr>
  </w:style>
  <w:style w:type="paragraph" w:customStyle="1" w:styleId="P1">
    <w:name w:val="P1"/>
    <w:basedOn w:val="Normal"/>
    <w:rsid w:val="001742B2"/>
    <w:pPr>
      <w:tabs>
        <w:tab w:val="num" w:pos="432"/>
      </w:tabs>
      <w:ind w:left="432" w:hanging="432"/>
    </w:pPr>
    <w:rPr>
      <w:rFonts w:ascii="Times New Roman" w:hAnsi="Times New Roman"/>
      <w:sz w:val="20"/>
      <w:szCs w:val="20"/>
    </w:rPr>
  </w:style>
  <w:style w:type="paragraph" w:customStyle="1" w:styleId="CharCharCharCharCharCharChar">
    <w:name w:val="Char Char Char Char Char Char Char"/>
    <w:basedOn w:val="Normal"/>
    <w:rsid w:val="001742B2"/>
    <w:pPr>
      <w:spacing w:after="160" w:line="240" w:lineRule="exact"/>
    </w:pPr>
    <w:rPr>
      <w:rFonts w:ascii="Verdana" w:hAnsi="Verdana"/>
      <w:sz w:val="20"/>
      <w:szCs w:val="20"/>
    </w:rPr>
  </w:style>
  <w:style w:type="paragraph" w:customStyle="1" w:styleId="Bulleted">
    <w:name w:val="Bulleted"/>
    <w:aliases w:val="Body Level 2"/>
    <w:basedOn w:val="body2"/>
    <w:next w:val="NormalWeb"/>
    <w:autoRedefine/>
    <w:rsid w:val="001742B2"/>
    <w:pPr>
      <w:numPr>
        <w:numId w:val="7"/>
      </w:numPr>
      <w:spacing w:before="0"/>
    </w:pPr>
    <w:rPr>
      <w:rFonts w:ascii="Verdana" w:eastAsia="Times New Roman" w:hAnsi="Verdana"/>
    </w:rPr>
  </w:style>
  <w:style w:type="paragraph" w:styleId="Recuodecorpodetexto2">
    <w:name w:val="Body Text Indent 2"/>
    <w:basedOn w:val="Normal"/>
    <w:link w:val="Recuodecorpodetexto2Char"/>
    <w:rsid w:val="001742B2"/>
    <w:pPr>
      <w:spacing w:line="480" w:lineRule="auto"/>
      <w:ind w:left="360"/>
    </w:pPr>
  </w:style>
  <w:style w:type="character" w:customStyle="1" w:styleId="Recuodecorpodetexto2Char">
    <w:name w:val="Recuo de corpo de texto 2 Char"/>
    <w:basedOn w:val="Fontepargpadro"/>
    <w:link w:val="Recuodecorpodetexto2"/>
    <w:rsid w:val="001742B2"/>
    <w:rPr>
      <w:rFonts w:ascii="Arial" w:hAnsi="Arial"/>
      <w:sz w:val="24"/>
      <w:szCs w:val="24"/>
    </w:rPr>
  </w:style>
  <w:style w:type="paragraph" w:styleId="PargrafodaLista">
    <w:name w:val="List Paragraph"/>
    <w:basedOn w:val="Normal"/>
    <w:uiPriority w:val="34"/>
    <w:qFormat/>
    <w:rsid w:val="00BB3636"/>
    <w:pPr>
      <w:ind w:left="720"/>
      <w:contextualSpacing/>
    </w:pPr>
  </w:style>
  <w:style w:type="character" w:styleId="HiperlinkVisitado">
    <w:name w:val="FollowedHyperlink"/>
    <w:basedOn w:val="Fontepargpadro"/>
    <w:rsid w:val="00014972"/>
    <w:rPr>
      <w:color w:val="800080"/>
      <w:u w:val="single"/>
    </w:rPr>
  </w:style>
  <w:style w:type="character" w:customStyle="1" w:styleId="StyleTimesNewRoman">
    <w:name w:val="Style Times New Roman"/>
    <w:basedOn w:val="Fontepargpadro"/>
    <w:autoRedefine/>
    <w:rsid w:val="00556382"/>
    <w:rPr>
      <w:rFonts w:ascii="Times New Roman" w:hAnsi="Times New Roman"/>
      <w:sz w:val="22"/>
      <w:szCs w:val="22"/>
    </w:rPr>
  </w:style>
  <w:style w:type="paragraph" w:styleId="CabealhodoSumrio">
    <w:name w:val="TOC Heading"/>
    <w:basedOn w:val="Ttulo1"/>
    <w:next w:val="Normal"/>
    <w:uiPriority w:val="39"/>
    <w:unhideWhenUsed/>
    <w:qFormat/>
    <w:rsid w:val="00D7188E"/>
    <w:pPr>
      <w:keepLines/>
      <w:numPr>
        <w:numId w:val="0"/>
      </w:numPr>
      <w:spacing w:before="480" w:after="0" w:line="276" w:lineRule="auto"/>
      <w:outlineLvl w:val="9"/>
    </w:pPr>
    <w:rPr>
      <w:rFonts w:ascii="Cambria" w:hAnsi="Cambria" w:cs="Times New Roman"/>
      <w:color w:val="365F91"/>
      <w:kern w:val="0"/>
      <w:szCs w:val="28"/>
      <w:lang w:val="en-US"/>
    </w:rPr>
  </w:style>
  <w:style w:type="paragraph" w:styleId="Sumrio3">
    <w:name w:val="toc 3"/>
    <w:basedOn w:val="Normal"/>
    <w:next w:val="Normal"/>
    <w:autoRedefine/>
    <w:uiPriority w:val="39"/>
    <w:qFormat/>
    <w:rsid w:val="00D7188E"/>
    <w:pPr>
      <w:ind w:left="440"/>
    </w:pPr>
  </w:style>
  <w:style w:type="character" w:styleId="RefernciaSutil">
    <w:name w:val="Subtle Reference"/>
    <w:basedOn w:val="Fontepargpadro"/>
    <w:uiPriority w:val="31"/>
    <w:qFormat/>
    <w:rsid w:val="00AA136B"/>
    <w:rPr>
      <w:smallCaps/>
      <w:color w:val="C0504D"/>
      <w:u w:val="single"/>
    </w:rPr>
  </w:style>
  <w:style w:type="character" w:styleId="RefernciaIntensa">
    <w:name w:val="Intense Reference"/>
    <w:basedOn w:val="Fontepargpadro"/>
    <w:uiPriority w:val="32"/>
    <w:qFormat/>
    <w:rsid w:val="00AA136B"/>
    <w:rPr>
      <w:b/>
      <w:bCs/>
      <w:smallCaps/>
      <w:color w:val="C0504D"/>
      <w:spacing w:val="5"/>
      <w:u w:val="single"/>
    </w:rPr>
  </w:style>
  <w:style w:type="paragraph" w:styleId="Assuntodocomentrio">
    <w:name w:val="annotation subject"/>
    <w:basedOn w:val="Textodecomentrio"/>
    <w:next w:val="Textodecomentrio"/>
    <w:link w:val="AssuntodocomentrioChar"/>
    <w:rsid w:val="000C72D4"/>
    <w:rPr>
      <w:b/>
      <w:bCs/>
    </w:rPr>
  </w:style>
  <w:style w:type="character" w:customStyle="1" w:styleId="TextodecomentrioChar">
    <w:name w:val="Texto de comentário Char"/>
    <w:basedOn w:val="Fontepargpadro"/>
    <w:link w:val="Textodecomentrio"/>
    <w:rsid w:val="000C72D4"/>
    <w:rPr>
      <w:rFonts w:ascii="Arial" w:hAnsi="Arial"/>
    </w:rPr>
  </w:style>
  <w:style w:type="character" w:customStyle="1" w:styleId="AssuntodocomentrioChar">
    <w:name w:val="Assunto do comentário Char"/>
    <w:basedOn w:val="TextodecomentrioChar"/>
    <w:link w:val="Assuntodocomentrio"/>
    <w:rsid w:val="000C72D4"/>
    <w:rPr>
      <w:rFonts w:ascii="Arial" w:hAnsi="Arial"/>
    </w:rPr>
  </w:style>
  <w:style w:type="paragraph" w:styleId="Corpodetexto2">
    <w:name w:val="Body Text 2"/>
    <w:basedOn w:val="Normal"/>
    <w:link w:val="Corpodetexto2Char"/>
    <w:rsid w:val="00E6145C"/>
    <w:pPr>
      <w:spacing w:line="480" w:lineRule="auto"/>
    </w:pPr>
  </w:style>
  <w:style w:type="character" w:customStyle="1" w:styleId="Corpodetexto2Char">
    <w:name w:val="Corpo de texto 2 Char"/>
    <w:basedOn w:val="Fontepargpadro"/>
    <w:link w:val="Corpodetexto2"/>
    <w:rsid w:val="00E6145C"/>
    <w:rPr>
      <w:rFonts w:ascii="Arial" w:hAnsi="Arial"/>
      <w:sz w:val="22"/>
      <w:szCs w:val="24"/>
    </w:rPr>
  </w:style>
  <w:style w:type="character" w:customStyle="1" w:styleId="CabealhoChar">
    <w:name w:val="Cabeçalho Char"/>
    <w:basedOn w:val="Fontepargpadro"/>
    <w:link w:val="Cabealho"/>
    <w:uiPriority w:val="99"/>
    <w:rsid w:val="00E6145C"/>
    <w:rPr>
      <w:rFonts w:ascii="Arial" w:hAnsi="Arial"/>
      <w:sz w:val="22"/>
      <w:szCs w:val="24"/>
    </w:rPr>
  </w:style>
  <w:style w:type="paragraph" w:styleId="Corpodetexto3">
    <w:name w:val="Body Text 3"/>
    <w:basedOn w:val="Normal"/>
    <w:link w:val="Corpodetexto3Char"/>
    <w:rsid w:val="00EA3909"/>
    <w:rPr>
      <w:rFonts w:ascii="Garamond" w:hAnsi="Garamond"/>
      <w:sz w:val="16"/>
      <w:szCs w:val="16"/>
    </w:rPr>
  </w:style>
  <w:style w:type="character" w:customStyle="1" w:styleId="Corpodetexto3Char">
    <w:name w:val="Corpo de texto 3 Char"/>
    <w:basedOn w:val="Fontepargpadro"/>
    <w:link w:val="Corpodetexto3"/>
    <w:rsid w:val="00EA3909"/>
    <w:rPr>
      <w:rFonts w:ascii="Garamond" w:hAnsi="Garamond"/>
      <w:sz w:val="16"/>
      <w:szCs w:val="16"/>
    </w:rPr>
  </w:style>
  <w:style w:type="character" w:styleId="TextodoEspaoReservado">
    <w:name w:val="Placeholder Text"/>
    <w:basedOn w:val="Fontepargpadro"/>
    <w:uiPriority w:val="99"/>
    <w:semiHidden/>
    <w:rsid w:val="00E84862"/>
    <w:rPr>
      <w:color w:val="808080"/>
    </w:rPr>
  </w:style>
  <w:style w:type="character" w:customStyle="1" w:styleId="RodapChar">
    <w:name w:val="Rodapé Char"/>
    <w:basedOn w:val="Fontepargpadro"/>
    <w:link w:val="Rodap"/>
    <w:uiPriority w:val="99"/>
    <w:rsid w:val="0011214E"/>
    <w:rPr>
      <w:rFonts w:ascii="Arial" w:hAnsi="Arial"/>
      <w:sz w:val="22"/>
      <w:szCs w:val="24"/>
    </w:rPr>
  </w:style>
  <w:style w:type="character" w:styleId="Forte">
    <w:name w:val="Strong"/>
    <w:basedOn w:val="Fontepargpadro"/>
    <w:qFormat/>
    <w:rsid w:val="00831F89"/>
    <w:rPr>
      <w:b/>
      <w:bCs/>
    </w:rPr>
  </w:style>
  <w:style w:type="paragraph" w:styleId="Ttulo">
    <w:name w:val="Title"/>
    <w:basedOn w:val="Normal"/>
    <w:next w:val="Normal"/>
    <w:link w:val="TtuloChar"/>
    <w:qFormat/>
    <w:rsid w:val="004D62FD"/>
    <w:pPr>
      <w:pBdr>
        <w:bottom w:val="single" w:sz="8" w:space="4" w:color="4F81BD" w:themeColor="accent1"/>
      </w:pBdr>
      <w:spacing w:after="300"/>
      <w:contextualSpacing/>
    </w:pPr>
    <w:rPr>
      <w:rFonts w:eastAsiaTheme="majorEastAsia" w:cstheme="majorBidi"/>
      <w:b/>
      <w:spacing w:val="5"/>
      <w:kern w:val="28"/>
      <w:sz w:val="48"/>
      <w:szCs w:val="52"/>
    </w:rPr>
  </w:style>
  <w:style w:type="character" w:customStyle="1" w:styleId="TtuloChar">
    <w:name w:val="Título Char"/>
    <w:basedOn w:val="Fontepargpadro"/>
    <w:link w:val="Ttulo"/>
    <w:rsid w:val="004D62FD"/>
    <w:rPr>
      <w:rFonts w:ascii="Arial" w:eastAsiaTheme="majorEastAsia" w:hAnsi="Arial" w:cstheme="majorBidi"/>
      <w:b/>
      <w:spacing w:val="5"/>
      <w:kern w:val="28"/>
      <w:sz w:val="48"/>
      <w:szCs w:val="52"/>
    </w:rPr>
  </w:style>
  <w:style w:type="paragraph" w:styleId="Subttulo">
    <w:name w:val="Subtitle"/>
    <w:basedOn w:val="Normal"/>
    <w:next w:val="Normal"/>
    <w:link w:val="SubttuloChar"/>
    <w:qFormat/>
    <w:rsid w:val="00C05133"/>
    <w:pPr>
      <w:numPr>
        <w:ilvl w:val="1"/>
      </w:numPr>
    </w:pPr>
    <w:rPr>
      <w:rFonts w:eastAsiaTheme="majorEastAsia" w:cstheme="majorBidi"/>
      <w:b/>
      <w:iCs/>
      <w:spacing w:val="15"/>
      <w:sz w:val="36"/>
    </w:rPr>
  </w:style>
  <w:style w:type="character" w:customStyle="1" w:styleId="SubttuloChar">
    <w:name w:val="Subtítulo Char"/>
    <w:basedOn w:val="Fontepargpadro"/>
    <w:link w:val="Subttulo"/>
    <w:rsid w:val="00C05133"/>
    <w:rPr>
      <w:rFonts w:ascii="Arial" w:eastAsiaTheme="majorEastAsia" w:hAnsi="Arial" w:cstheme="majorBidi"/>
      <w:b/>
      <w:iCs/>
      <w:spacing w:val="15"/>
      <w:sz w:val="36"/>
      <w:szCs w:val="24"/>
    </w:rPr>
  </w:style>
  <w:style w:type="paragraph" w:customStyle="1" w:styleId="TemplateInstructions">
    <w:name w:val="Template Instructions"/>
    <w:basedOn w:val="Normal"/>
    <w:link w:val="TemplateInstructionsChar"/>
    <w:qFormat/>
    <w:rsid w:val="00691717"/>
    <w:pPr>
      <w:pBdr>
        <w:top w:val="single" w:sz="4" w:space="1" w:color="auto"/>
        <w:left w:val="single" w:sz="4" w:space="4" w:color="auto"/>
        <w:bottom w:val="single" w:sz="4" w:space="1" w:color="auto"/>
        <w:right w:val="single" w:sz="4" w:space="4" w:color="auto"/>
      </w:pBdr>
      <w:shd w:val="clear" w:color="auto" w:fill="FFFFDD"/>
      <w:spacing w:after="240"/>
    </w:pPr>
    <w:rPr>
      <w:i/>
      <w:color w:val="FF5800"/>
      <w:lang w:val="en-GB"/>
    </w:rPr>
  </w:style>
  <w:style w:type="paragraph" w:customStyle="1" w:styleId="SubstitutionText">
    <w:name w:val="Substitution Text"/>
    <w:basedOn w:val="Normal"/>
    <w:link w:val="SubstitutionTextChar"/>
    <w:qFormat/>
    <w:rsid w:val="00787110"/>
    <w:rPr>
      <w:i/>
      <w:color w:val="FF5800"/>
    </w:rPr>
  </w:style>
  <w:style w:type="character" w:customStyle="1" w:styleId="TemplateInstructionsChar">
    <w:name w:val="Template Instructions Char"/>
    <w:basedOn w:val="Fontepargpadro"/>
    <w:link w:val="TemplateInstructions"/>
    <w:rsid w:val="00691717"/>
    <w:rPr>
      <w:rFonts w:ascii="Arial" w:hAnsi="Arial"/>
      <w:i/>
      <w:color w:val="FF5800"/>
      <w:sz w:val="22"/>
      <w:szCs w:val="24"/>
      <w:shd w:val="clear" w:color="auto" w:fill="FFFFDD"/>
      <w:lang w:val="en-GB"/>
    </w:rPr>
  </w:style>
  <w:style w:type="character" w:customStyle="1" w:styleId="SubstitutionTextChar">
    <w:name w:val="Substitution Text Char"/>
    <w:basedOn w:val="Fontepargpadro"/>
    <w:link w:val="SubstitutionText"/>
    <w:rsid w:val="00787110"/>
    <w:rPr>
      <w:rFonts w:ascii="Arial" w:hAnsi="Arial"/>
      <w:i/>
      <w:color w:val="FF5800"/>
      <w:sz w:val="22"/>
      <w:szCs w:val="24"/>
    </w:rPr>
  </w:style>
  <w:style w:type="paragraph" w:customStyle="1" w:styleId="TableHeader">
    <w:name w:val="Table Header"/>
    <w:basedOn w:val="Normal"/>
    <w:link w:val="TableHeaderChar"/>
    <w:qFormat/>
    <w:rsid w:val="00A63510"/>
    <w:pPr>
      <w:spacing w:before="60" w:after="60"/>
    </w:pPr>
    <w:rPr>
      <w:rFonts w:cs="Arial"/>
      <w:b/>
      <w:bCs/>
      <w:color w:val="000000"/>
      <w:sz w:val="20"/>
      <w:szCs w:val="20"/>
    </w:rPr>
  </w:style>
  <w:style w:type="character" w:customStyle="1" w:styleId="TableHeaderChar">
    <w:name w:val="Table Header Char"/>
    <w:basedOn w:val="Fontepargpadro"/>
    <w:link w:val="TableHeader"/>
    <w:rsid w:val="00A63510"/>
    <w:rPr>
      <w:rFonts w:ascii="Arial" w:hAnsi="Arial" w:cs="Arial"/>
      <w:b/>
      <w:bCs/>
      <w:color w:val="000000"/>
    </w:rPr>
  </w:style>
  <w:style w:type="character" w:customStyle="1" w:styleId="InstructionalTextChar">
    <w:name w:val="Instructional Text Char"/>
    <w:basedOn w:val="Fontepargpadro"/>
    <w:link w:val="InstructionalText"/>
    <w:rsid w:val="005C7024"/>
    <w:rPr>
      <w:rFonts w:ascii="Verdana" w:hAnsi="Verdana"/>
      <w:sz w:val="22"/>
      <w:szCs w:val="24"/>
    </w:rPr>
  </w:style>
  <w:style w:type="paragraph" w:customStyle="1" w:styleId="ACMGuidance">
    <w:name w:val="ACM_Guidance"/>
    <w:basedOn w:val="Normal"/>
    <w:next w:val="PargrafodaLista"/>
    <w:link w:val="ACMGuidanceChar"/>
    <w:qFormat/>
    <w:rsid w:val="00C0540C"/>
    <w:pPr>
      <w:framePr w:wrap="notBeside" w:vAnchor="text" w:hAnchor="text" w:y="1"/>
      <w:pBdr>
        <w:top w:val="single" w:sz="4" w:space="4" w:color="FF5800"/>
        <w:left w:val="single" w:sz="4" w:space="4" w:color="FF5800"/>
        <w:bottom w:val="single" w:sz="4" w:space="4" w:color="FF5800"/>
        <w:right w:val="single" w:sz="4" w:space="4" w:color="FF5800"/>
      </w:pBdr>
      <w:shd w:val="clear" w:color="auto" w:fill="FFFFDD"/>
      <w:ind w:left="720" w:right="720"/>
    </w:pPr>
    <w:rPr>
      <w:i/>
      <w:color w:val="FF5800"/>
      <w:sz w:val="20"/>
      <w:szCs w:val="20"/>
    </w:rPr>
  </w:style>
  <w:style w:type="character" w:customStyle="1" w:styleId="ACMGuidanceChar">
    <w:name w:val="ACM_Guidance Char"/>
    <w:basedOn w:val="CorpodetextoChar"/>
    <w:link w:val="ACMGuidance"/>
    <w:rsid w:val="00C0540C"/>
    <w:rPr>
      <w:rFonts w:ascii="Arial" w:hAnsi="Arial"/>
      <w:i/>
      <w:snapToGrid/>
      <w:color w:val="FF5800"/>
      <w:shd w:val="clear" w:color="auto" w:fill="FFFFDD"/>
      <w:lang w:val="en-US" w:eastAsia="en-US" w:bidi="ar-SA"/>
    </w:rPr>
  </w:style>
  <w:style w:type="table" w:customStyle="1" w:styleId="ACMDefault">
    <w:name w:val="ACM_Default"/>
    <w:basedOn w:val="Tabelanormal"/>
    <w:uiPriority w:val="99"/>
    <w:rsid w:val="00AC08B3"/>
    <w:rPr>
      <w:rFonts w:ascii="Arial" w:hAnsi="Arial"/>
    </w:rPr>
    <w:tblPr>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020"/>
    <w:pPr>
      <w:spacing w:after="120"/>
    </w:pPr>
    <w:rPr>
      <w:rFonts w:ascii="Arial" w:hAnsi="Arial"/>
      <w:sz w:val="22"/>
      <w:szCs w:val="24"/>
    </w:rPr>
  </w:style>
  <w:style w:type="paragraph" w:styleId="Ttulo1">
    <w:name w:val="heading 1"/>
    <w:aliases w:val="Heading 1 Char"/>
    <w:basedOn w:val="Normal"/>
    <w:next w:val="Normal"/>
    <w:qFormat/>
    <w:rsid w:val="0056387E"/>
    <w:pPr>
      <w:keepNext/>
      <w:numPr>
        <w:numId w:val="1"/>
      </w:numPr>
      <w:tabs>
        <w:tab w:val="left" w:pos="360"/>
      </w:tabs>
      <w:spacing w:before="240"/>
      <w:outlineLvl w:val="0"/>
    </w:pPr>
    <w:rPr>
      <w:rFonts w:cs="Arial"/>
      <w:b/>
      <w:bCs/>
      <w:kern w:val="32"/>
      <w:sz w:val="28"/>
      <w:szCs w:val="32"/>
      <w:lang w:val="en-GB"/>
    </w:rPr>
  </w:style>
  <w:style w:type="paragraph" w:styleId="Ttulo2">
    <w:name w:val="heading 2"/>
    <w:basedOn w:val="Normal"/>
    <w:next w:val="Normal"/>
    <w:link w:val="Ttulo2Char"/>
    <w:qFormat/>
    <w:rsid w:val="0056387E"/>
    <w:pPr>
      <w:keepNext/>
      <w:numPr>
        <w:ilvl w:val="1"/>
        <w:numId w:val="1"/>
      </w:numPr>
      <w:spacing w:before="240"/>
      <w:ind w:left="576"/>
      <w:outlineLvl w:val="1"/>
    </w:pPr>
    <w:rPr>
      <w:rFonts w:cs="Arial"/>
      <w:b/>
      <w:bCs/>
      <w:iCs/>
      <w:szCs w:val="28"/>
      <w:lang w:val="en-GB"/>
    </w:rPr>
  </w:style>
  <w:style w:type="paragraph" w:styleId="Ttulo3">
    <w:name w:val="heading 3"/>
    <w:basedOn w:val="Normal"/>
    <w:next w:val="Normal"/>
    <w:link w:val="Ttulo3Char"/>
    <w:qFormat/>
    <w:rsid w:val="0056387E"/>
    <w:pPr>
      <w:keepNext/>
      <w:numPr>
        <w:ilvl w:val="2"/>
        <w:numId w:val="1"/>
      </w:numPr>
      <w:spacing w:before="240"/>
      <w:outlineLvl w:val="2"/>
    </w:pPr>
    <w:rPr>
      <w:rFonts w:cs="Arial"/>
      <w:b/>
      <w:bCs/>
      <w:szCs w:val="22"/>
      <w:lang w:val="en-GB"/>
    </w:rPr>
  </w:style>
  <w:style w:type="paragraph" w:styleId="Ttulo4">
    <w:name w:val="heading 4"/>
    <w:basedOn w:val="Normal"/>
    <w:next w:val="Normal"/>
    <w:qFormat/>
    <w:rsid w:val="0056387E"/>
    <w:pPr>
      <w:keepNext/>
      <w:numPr>
        <w:ilvl w:val="3"/>
        <w:numId w:val="1"/>
      </w:numPr>
      <w:spacing w:before="240"/>
      <w:outlineLvl w:val="3"/>
    </w:pPr>
    <w:rPr>
      <w:b/>
      <w:bCs/>
      <w:szCs w:val="22"/>
      <w:lang w:val="en-GB"/>
    </w:rPr>
  </w:style>
  <w:style w:type="paragraph" w:styleId="Ttulo5">
    <w:name w:val="heading 5"/>
    <w:basedOn w:val="Normal"/>
    <w:next w:val="Normal"/>
    <w:qFormat/>
    <w:rsid w:val="0056387E"/>
    <w:pPr>
      <w:numPr>
        <w:ilvl w:val="4"/>
        <w:numId w:val="1"/>
      </w:numPr>
      <w:spacing w:before="240"/>
      <w:outlineLvl w:val="4"/>
    </w:pPr>
    <w:rPr>
      <w:b/>
      <w:bCs/>
      <w:iCs/>
      <w:szCs w:val="22"/>
      <w:lang w:val="en-GB"/>
    </w:rPr>
  </w:style>
  <w:style w:type="paragraph" w:styleId="Ttulo6">
    <w:name w:val="heading 6"/>
    <w:basedOn w:val="Normal"/>
    <w:next w:val="Normal"/>
    <w:qFormat/>
    <w:rsid w:val="00AC1231"/>
    <w:pPr>
      <w:numPr>
        <w:ilvl w:val="5"/>
        <w:numId w:val="1"/>
      </w:numPr>
      <w:spacing w:before="240" w:after="60"/>
      <w:outlineLvl w:val="5"/>
    </w:pPr>
    <w:rPr>
      <w:b/>
      <w:bCs/>
      <w:szCs w:val="22"/>
      <w:lang w:val="en-GB"/>
    </w:rPr>
  </w:style>
  <w:style w:type="paragraph" w:styleId="Ttulo7">
    <w:name w:val="heading 7"/>
    <w:basedOn w:val="Normal"/>
    <w:next w:val="Normal"/>
    <w:qFormat/>
    <w:rsid w:val="00AC1231"/>
    <w:pPr>
      <w:numPr>
        <w:ilvl w:val="6"/>
        <w:numId w:val="1"/>
      </w:numPr>
      <w:tabs>
        <w:tab w:val="left" w:pos="1440"/>
      </w:tabs>
      <w:spacing w:before="240" w:after="60"/>
      <w:outlineLvl w:val="6"/>
    </w:pPr>
    <w:rPr>
      <w:b/>
      <w:szCs w:val="22"/>
      <w:lang w:val="en-GB"/>
    </w:rPr>
  </w:style>
  <w:style w:type="paragraph" w:styleId="Ttulo8">
    <w:name w:val="heading 8"/>
    <w:basedOn w:val="Normal"/>
    <w:next w:val="Normal"/>
    <w:qFormat/>
    <w:rsid w:val="00AC1231"/>
    <w:pPr>
      <w:numPr>
        <w:ilvl w:val="7"/>
        <w:numId w:val="1"/>
      </w:numPr>
      <w:tabs>
        <w:tab w:val="left" w:pos="1620"/>
      </w:tabs>
      <w:spacing w:before="240" w:after="60"/>
      <w:outlineLvl w:val="7"/>
    </w:pPr>
    <w:rPr>
      <w:b/>
      <w:iCs/>
      <w:szCs w:val="22"/>
      <w:lang w:val="en-GB"/>
    </w:rPr>
  </w:style>
  <w:style w:type="paragraph" w:styleId="Ttulo9">
    <w:name w:val="heading 9"/>
    <w:basedOn w:val="Normal"/>
    <w:next w:val="Normal"/>
    <w:qFormat/>
    <w:rsid w:val="00AC1231"/>
    <w:pPr>
      <w:numPr>
        <w:ilvl w:val="8"/>
        <w:numId w:val="1"/>
      </w:numPr>
      <w:tabs>
        <w:tab w:val="left" w:pos="1800"/>
      </w:tabs>
      <w:spacing w:before="240" w:after="60"/>
      <w:outlineLvl w:val="8"/>
    </w:pPr>
    <w:rPr>
      <w:rFonts w:cs="Arial"/>
      <w:b/>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2F580A"/>
    <w:pPr>
      <w:tabs>
        <w:tab w:val="center" w:pos="4320"/>
        <w:tab w:val="right" w:pos="8640"/>
      </w:tabs>
    </w:pPr>
  </w:style>
  <w:style w:type="paragraph" w:styleId="Rodap">
    <w:name w:val="footer"/>
    <w:basedOn w:val="Normal"/>
    <w:link w:val="RodapChar"/>
    <w:uiPriority w:val="99"/>
    <w:rsid w:val="002F580A"/>
    <w:pPr>
      <w:tabs>
        <w:tab w:val="center" w:pos="4320"/>
        <w:tab w:val="right" w:pos="8640"/>
      </w:tabs>
    </w:pPr>
  </w:style>
  <w:style w:type="character" w:styleId="Nmerodepgina">
    <w:name w:val="page number"/>
    <w:basedOn w:val="Fontepargpadro"/>
    <w:uiPriority w:val="99"/>
    <w:semiHidden/>
    <w:rsid w:val="002F580A"/>
    <w:rPr>
      <w:rFonts w:ascii="Verdana" w:hAnsi="Verdana"/>
      <w:sz w:val="20"/>
    </w:rPr>
  </w:style>
  <w:style w:type="paragraph" w:customStyle="1" w:styleId="AvaFooter">
    <w:name w:val="AvaFooter"/>
    <w:basedOn w:val="Normal"/>
    <w:rsid w:val="00A10CFA"/>
    <w:pPr>
      <w:pBdr>
        <w:top w:val="single" w:sz="4" w:space="1" w:color="auto"/>
      </w:pBdr>
      <w:tabs>
        <w:tab w:val="center" w:pos="4859"/>
        <w:tab w:val="right" w:pos="9717"/>
      </w:tabs>
      <w:spacing w:after="0"/>
    </w:pPr>
    <w:rPr>
      <w:rFonts w:cs="Arial"/>
      <w:sz w:val="16"/>
      <w:szCs w:val="16"/>
    </w:rPr>
  </w:style>
  <w:style w:type="paragraph" w:styleId="Lista">
    <w:name w:val="List"/>
    <w:basedOn w:val="Normal"/>
    <w:semiHidden/>
    <w:rsid w:val="00243274"/>
    <w:pPr>
      <w:spacing w:after="60"/>
    </w:pPr>
  </w:style>
  <w:style w:type="numbering" w:customStyle="1" w:styleId="StyleBulleted">
    <w:name w:val="Style Bulleted"/>
    <w:basedOn w:val="Semlista"/>
    <w:rsid w:val="00243274"/>
    <w:pPr>
      <w:numPr>
        <w:numId w:val="4"/>
      </w:numPr>
    </w:pPr>
  </w:style>
  <w:style w:type="paragraph" w:customStyle="1" w:styleId="NormalList">
    <w:name w:val="Normal List"/>
    <w:basedOn w:val="Normal"/>
    <w:rsid w:val="009A1D01"/>
    <w:pPr>
      <w:numPr>
        <w:numId w:val="6"/>
      </w:numPr>
      <w:spacing w:after="0"/>
    </w:pPr>
    <w:rPr>
      <w:lang w:val="en-GB"/>
    </w:rPr>
  </w:style>
  <w:style w:type="paragraph" w:customStyle="1" w:styleId="Code">
    <w:name w:val="Code"/>
    <w:basedOn w:val="Normal"/>
    <w:rsid w:val="00661E35"/>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cs="Courier New"/>
      <w:sz w:val="16"/>
      <w:szCs w:val="16"/>
      <w:lang w:val="en-GB"/>
    </w:rPr>
  </w:style>
  <w:style w:type="paragraph" w:styleId="Legenda">
    <w:name w:val="caption"/>
    <w:basedOn w:val="Normal"/>
    <w:next w:val="Normal"/>
    <w:qFormat/>
    <w:rsid w:val="00615CA6"/>
    <w:pPr>
      <w:spacing w:before="120"/>
    </w:pPr>
    <w:rPr>
      <w:b/>
      <w:bCs/>
      <w:sz w:val="20"/>
      <w:szCs w:val="20"/>
    </w:rPr>
  </w:style>
  <w:style w:type="paragraph" w:customStyle="1" w:styleId="NormalListLast">
    <w:name w:val="Normal List Last"/>
    <w:basedOn w:val="NormalList"/>
    <w:next w:val="Normal"/>
    <w:rsid w:val="00E67B63"/>
    <w:pPr>
      <w:spacing w:after="120"/>
    </w:pPr>
  </w:style>
  <w:style w:type="paragraph" w:customStyle="1" w:styleId="NormalListNumbered">
    <w:name w:val="Normal List Numbered"/>
    <w:basedOn w:val="NormalList"/>
    <w:rsid w:val="009A1D01"/>
    <w:pPr>
      <w:numPr>
        <w:numId w:val="5"/>
      </w:numPr>
      <w:tabs>
        <w:tab w:val="clear" w:pos="2160"/>
        <w:tab w:val="num" w:pos="540"/>
      </w:tabs>
      <w:ind w:left="540" w:hanging="540"/>
    </w:pPr>
  </w:style>
  <w:style w:type="paragraph" w:customStyle="1" w:styleId="NormalListNumberedLast">
    <w:name w:val="Normal List Numbered Last"/>
    <w:basedOn w:val="NormalListNumbered"/>
    <w:next w:val="Normal"/>
    <w:rsid w:val="009A1D01"/>
    <w:pPr>
      <w:spacing w:after="120"/>
    </w:pPr>
  </w:style>
  <w:style w:type="table" w:styleId="Tabelacomgrade">
    <w:name w:val="Table Grid"/>
    <w:basedOn w:val="Tabelanormal"/>
    <w:rsid w:val="00C0540C"/>
    <w:pPr>
      <w:spacing w:before="60" w:after="60"/>
    </w:pPr>
    <w:rPr>
      <w:rFonts w:ascii="Arial" w:hAnsi="Arial"/>
    </w:rPr>
    <w:tblPr>
      <w:tblStyleRowBandSize w:val="1"/>
      <w:tblStyleColBandSize w:val="1"/>
      <w:tblBorders>
        <w:top w:val="single" w:sz="4" w:space="0" w:color="FF9933"/>
        <w:left w:val="single" w:sz="4" w:space="0" w:color="FF9933"/>
        <w:bottom w:val="single" w:sz="4" w:space="0" w:color="FF9933"/>
        <w:right w:val="single" w:sz="4" w:space="0" w:color="FF9933"/>
        <w:insideH w:val="single" w:sz="4" w:space="0" w:color="FF9933"/>
        <w:insideV w:val="single" w:sz="4" w:space="0" w:color="FF9933"/>
      </w:tblBorders>
    </w:tblPr>
    <w:tcPr>
      <w:shd w:val="clear" w:color="auto" w:fill="auto"/>
    </w:tcPr>
    <w:tblStylePr w:type="firstRow">
      <w:rPr>
        <w:rFonts w:ascii="Arial" w:hAnsi="Arial"/>
        <w:b w:val="0"/>
        <w:color w:val="FFFFFF" w:themeColor="background1"/>
        <w:sz w:val="20"/>
      </w:rPr>
      <w:tblPr/>
      <w:tcPr>
        <w:shd w:val="clear" w:color="auto" w:fill="FF5800"/>
      </w:tcPr>
    </w:tblStylePr>
    <w:tblStylePr w:type="firstCol">
      <w:rPr>
        <w:rFonts w:ascii="Arial" w:hAnsi="Arial"/>
        <w:b/>
        <w:color w:val="FFFFFF" w:themeColor="background1"/>
        <w:sz w:val="22"/>
      </w:rPr>
      <w:tblPr/>
      <w:tcPr>
        <w:shd w:val="clear" w:color="auto" w:fill="FF5800"/>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InstructionalText">
    <w:name w:val="Instructional Text"/>
    <w:basedOn w:val="Normal"/>
    <w:link w:val="InstructionalTextChar"/>
    <w:autoRedefine/>
    <w:rsid w:val="001F13A0"/>
    <w:rPr>
      <w:rFonts w:ascii="Verdana" w:hAnsi="Verdana"/>
    </w:rPr>
  </w:style>
  <w:style w:type="paragraph" w:styleId="Sumrio1">
    <w:name w:val="toc 1"/>
    <w:basedOn w:val="Normal"/>
    <w:next w:val="Normal"/>
    <w:autoRedefine/>
    <w:uiPriority w:val="39"/>
    <w:qFormat/>
    <w:rsid w:val="003F1F0B"/>
    <w:pPr>
      <w:tabs>
        <w:tab w:val="left" w:pos="440"/>
        <w:tab w:val="right" w:leader="dot" w:pos="10070"/>
      </w:tabs>
    </w:pPr>
    <w:rPr>
      <w:rFonts w:cs="Arial"/>
      <w:noProof/>
    </w:rPr>
  </w:style>
  <w:style w:type="character" w:styleId="Hyperlink">
    <w:name w:val="Hyperlink"/>
    <w:basedOn w:val="Fontepargpadro"/>
    <w:uiPriority w:val="99"/>
    <w:rsid w:val="00890B9D"/>
    <w:rPr>
      <w:color w:val="0000FF"/>
      <w:u w:val="single"/>
    </w:rPr>
  </w:style>
  <w:style w:type="paragraph" w:styleId="Sumrio2">
    <w:name w:val="toc 2"/>
    <w:basedOn w:val="Normal"/>
    <w:next w:val="Normal"/>
    <w:autoRedefine/>
    <w:uiPriority w:val="39"/>
    <w:qFormat/>
    <w:rsid w:val="00890B9D"/>
    <w:pPr>
      <w:ind w:left="240"/>
    </w:pPr>
  </w:style>
  <w:style w:type="paragraph" w:customStyle="1" w:styleId="Caption-Table">
    <w:name w:val="Caption - Table"/>
    <w:basedOn w:val="Legenda"/>
    <w:next w:val="Normal"/>
    <w:rsid w:val="00890B9D"/>
  </w:style>
  <w:style w:type="paragraph" w:styleId="Corpodetexto">
    <w:name w:val="Body Text"/>
    <w:basedOn w:val="Normal"/>
    <w:link w:val="CorpodetextoChar"/>
    <w:rsid w:val="00491026"/>
    <w:rPr>
      <w:snapToGrid w:val="0"/>
      <w:sz w:val="20"/>
      <w:szCs w:val="20"/>
    </w:rPr>
  </w:style>
  <w:style w:type="table" w:styleId="Tabelacomgrade8">
    <w:name w:val="Table Grid 8"/>
    <w:basedOn w:val="Tabelanormal"/>
    <w:rsid w:val="004910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ParagraphFontParaCharCharCharChar">
    <w:name w:val="Default Paragraph Font Para Char Char Char Char"/>
    <w:basedOn w:val="Normal"/>
    <w:rsid w:val="00491026"/>
    <w:pPr>
      <w:spacing w:after="160" w:line="240" w:lineRule="exact"/>
    </w:pPr>
    <w:rPr>
      <w:rFonts w:ascii="Verdana" w:hAnsi="Verdana"/>
      <w:sz w:val="20"/>
      <w:szCs w:val="20"/>
    </w:rPr>
  </w:style>
  <w:style w:type="character" w:customStyle="1" w:styleId="CorpodetextoChar">
    <w:name w:val="Corpo de texto Char"/>
    <w:basedOn w:val="Fontepargpadro"/>
    <w:link w:val="Corpodetexto"/>
    <w:rsid w:val="00491026"/>
    <w:rPr>
      <w:rFonts w:ascii="Arial" w:hAnsi="Arial"/>
      <w:snapToGrid w:val="0"/>
      <w:lang w:val="en-US" w:eastAsia="en-US" w:bidi="ar-SA"/>
    </w:rPr>
  </w:style>
  <w:style w:type="paragraph" w:styleId="Commarcadores">
    <w:name w:val="List Bullet"/>
    <w:basedOn w:val="Normal"/>
    <w:rsid w:val="00A549BD"/>
    <w:pPr>
      <w:tabs>
        <w:tab w:val="num" w:pos="360"/>
      </w:tabs>
      <w:ind w:left="360" w:hanging="360"/>
    </w:pPr>
  </w:style>
  <w:style w:type="paragraph" w:styleId="NormalWeb">
    <w:name w:val="Normal (Web)"/>
    <w:basedOn w:val="Normal"/>
    <w:uiPriority w:val="99"/>
    <w:unhideWhenUsed/>
    <w:rsid w:val="00A549BD"/>
    <w:pPr>
      <w:spacing w:before="100" w:beforeAutospacing="1" w:after="100" w:afterAutospacing="1"/>
    </w:pPr>
    <w:rPr>
      <w:rFonts w:ascii="Times New Roman" w:hAnsi="Times New Roman"/>
    </w:rPr>
  </w:style>
  <w:style w:type="paragraph" w:customStyle="1" w:styleId="body2">
    <w:name w:val="body 2"/>
    <w:basedOn w:val="Normal"/>
    <w:rsid w:val="00A549BD"/>
    <w:pPr>
      <w:spacing w:before="40"/>
      <w:ind w:left="1008"/>
    </w:pPr>
    <w:rPr>
      <w:rFonts w:ascii="Book Antiqua" w:eastAsia="Calibri" w:hAnsi="Book Antiqua"/>
      <w:sz w:val="20"/>
      <w:szCs w:val="20"/>
    </w:rPr>
  </w:style>
  <w:style w:type="paragraph" w:customStyle="1" w:styleId="single">
    <w:name w:val="single"/>
    <w:basedOn w:val="Normal"/>
    <w:rsid w:val="00DD3D38"/>
    <w:pPr>
      <w:spacing w:before="240" w:after="0" w:line="240" w:lineRule="atLeast"/>
      <w:ind w:firstLine="720"/>
    </w:pPr>
    <w:rPr>
      <w:rFonts w:ascii="Times New Roman" w:eastAsia="PMingLiU" w:hAnsi="Times New Roman"/>
      <w:sz w:val="26"/>
      <w:szCs w:val="20"/>
    </w:rPr>
  </w:style>
  <w:style w:type="paragraph" w:customStyle="1" w:styleId="Title1">
    <w:name w:val="Title1"/>
    <w:basedOn w:val="Normal"/>
    <w:next w:val="Normal"/>
    <w:rsid w:val="00DD3D38"/>
    <w:pPr>
      <w:keepNext/>
      <w:keepLines/>
      <w:spacing w:before="240" w:after="0" w:line="240" w:lineRule="atLeast"/>
      <w:ind w:left="720" w:right="720"/>
      <w:jc w:val="center"/>
    </w:pPr>
    <w:rPr>
      <w:rFonts w:ascii="Times New Roman" w:eastAsia="PMingLiU" w:hAnsi="Times New Roman"/>
      <w:b/>
      <w:sz w:val="26"/>
      <w:szCs w:val="20"/>
    </w:rPr>
  </w:style>
  <w:style w:type="paragraph" w:styleId="Commarcadores2">
    <w:name w:val="List Bullet 2"/>
    <w:basedOn w:val="Normal"/>
    <w:uiPriority w:val="99"/>
    <w:rsid w:val="00C14460"/>
    <w:pPr>
      <w:numPr>
        <w:numId w:val="2"/>
      </w:numPr>
      <w:contextualSpacing/>
    </w:pPr>
  </w:style>
  <w:style w:type="paragraph" w:styleId="Commarcadores3">
    <w:name w:val="List Bullet 3"/>
    <w:basedOn w:val="Normal"/>
    <w:rsid w:val="00C14460"/>
    <w:pPr>
      <w:numPr>
        <w:numId w:val="3"/>
      </w:numPr>
      <w:contextualSpacing/>
    </w:pPr>
  </w:style>
  <w:style w:type="paragraph" w:styleId="Textodebalo">
    <w:name w:val="Balloon Text"/>
    <w:basedOn w:val="Normal"/>
    <w:link w:val="TextodebaloChar"/>
    <w:rsid w:val="008B32FC"/>
    <w:pPr>
      <w:spacing w:after="0"/>
    </w:pPr>
    <w:rPr>
      <w:rFonts w:ascii="Tahoma" w:hAnsi="Tahoma" w:cs="Tahoma"/>
      <w:sz w:val="16"/>
      <w:szCs w:val="16"/>
    </w:rPr>
  </w:style>
  <w:style w:type="character" w:customStyle="1" w:styleId="TextodebaloChar">
    <w:name w:val="Texto de balão Char"/>
    <w:basedOn w:val="Fontepargpadro"/>
    <w:link w:val="Textodebalo"/>
    <w:rsid w:val="008B32FC"/>
    <w:rPr>
      <w:rFonts w:ascii="Tahoma" w:hAnsi="Tahoma" w:cs="Tahoma"/>
      <w:sz w:val="16"/>
      <w:szCs w:val="16"/>
    </w:rPr>
  </w:style>
  <w:style w:type="paragraph" w:customStyle="1" w:styleId="Topic">
    <w:name w:val="Topic"/>
    <w:basedOn w:val="Normal"/>
    <w:rsid w:val="00EC62F5"/>
    <w:pPr>
      <w:spacing w:before="240" w:after="0"/>
      <w:jc w:val="both"/>
    </w:pPr>
    <w:rPr>
      <w:b/>
      <w:i/>
      <w:szCs w:val="22"/>
    </w:rPr>
  </w:style>
  <w:style w:type="character" w:customStyle="1" w:styleId="Ttulo2Char">
    <w:name w:val="Título 2 Char"/>
    <w:basedOn w:val="Fontepargpadro"/>
    <w:link w:val="Ttulo2"/>
    <w:rsid w:val="0056387E"/>
    <w:rPr>
      <w:rFonts w:ascii="Arial" w:hAnsi="Arial" w:cs="Arial"/>
      <w:b/>
      <w:bCs/>
      <w:iCs/>
      <w:sz w:val="22"/>
      <w:szCs w:val="28"/>
      <w:lang w:val="en-GB"/>
    </w:rPr>
  </w:style>
  <w:style w:type="character" w:customStyle="1" w:styleId="Ttulo3Char">
    <w:name w:val="Título 3 Char"/>
    <w:basedOn w:val="Fontepargpadro"/>
    <w:link w:val="Ttulo3"/>
    <w:rsid w:val="0056387E"/>
    <w:rPr>
      <w:rFonts w:ascii="Arial" w:hAnsi="Arial" w:cs="Arial"/>
      <w:b/>
      <w:bCs/>
      <w:sz w:val="22"/>
      <w:szCs w:val="22"/>
      <w:lang w:val="en-GB"/>
    </w:rPr>
  </w:style>
  <w:style w:type="character" w:customStyle="1" w:styleId="Heading3Char">
    <w:name w:val="Heading 3 Char"/>
    <w:basedOn w:val="Fontepargpadro"/>
    <w:rsid w:val="00FE5412"/>
    <w:rPr>
      <w:rFonts w:ascii="Arial" w:hAnsi="Arial" w:cs="Arial"/>
      <w:b/>
      <w:bCs/>
      <w:sz w:val="22"/>
      <w:szCs w:val="22"/>
      <w:lang w:val="en-US" w:eastAsia="en-US" w:bidi="ar-SA"/>
    </w:rPr>
  </w:style>
  <w:style w:type="paragraph" w:customStyle="1" w:styleId="CharChar1CharCharCharCharCharCharCharCharCharCharCharCharCharChar1CharCharCharCharCharCharCharCharChar1CharCharCharCharCharChar">
    <w:name w:val="Char Char1 Char Char Char Char Char Char Char Char Char Char Char Char Char Char1 Char Char Char Char Char Char Char Char Char1 Char Char Char Char Char Char"/>
    <w:basedOn w:val="Normal"/>
    <w:rsid w:val="00F47DA0"/>
    <w:pPr>
      <w:spacing w:after="160" w:line="240" w:lineRule="exact"/>
    </w:pPr>
    <w:rPr>
      <w:rFonts w:ascii="Tahoma" w:hAnsi="Tahoma"/>
      <w:sz w:val="20"/>
      <w:szCs w:val="20"/>
    </w:rPr>
  </w:style>
  <w:style w:type="character" w:styleId="Refdecomentrio">
    <w:name w:val="annotation reference"/>
    <w:basedOn w:val="Fontepargpadro"/>
    <w:rsid w:val="00C143DA"/>
    <w:rPr>
      <w:sz w:val="16"/>
      <w:szCs w:val="16"/>
    </w:rPr>
  </w:style>
  <w:style w:type="paragraph" w:styleId="Textodecomentrio">
    <w:name w:val="annotation text"/>
    <w:basedOn w:val="Normal"/>
    <w:link w:val="TextodecomentrioChar"/>
    <w:rsid w:val="00C143DA"/>
    <w:rPr>
      <w:sz w:val="20"/>
      <w:szCs w:val="20"/>
    </w:rPr>
  </w:style>
  <w:style w:type="character" w:styleId="nfase">
    <w:name w:val="Emphasis"/>
    <w:basedOn w:val="Fontepargpadro"/>
    <w:uiPriority w:val="20"/>
    <w:qFormat/>
    <w:rsid w:val="00531685"/>
    <w:rPr>
      <w:i/>
      <w:iCs/>
    </w:rPr>
  </w:style>
  <w:style w:type="paragraph" w:customStyle="1" w:styleId="Text">
    <w:name w:val="Text"/>
    <w:basedOn w:val="Normal"/>
    <w:rsid w:val="001742B2"/>
    <w:pPr>
      <w:keepLines/>
      <w:suppressLineNumbers/>
      <w:suppressAutoHyphens/>
      <w:spacing w:after="160"/>
    </w:pPr>
    <w:rPr>
      <w:rFonts w:ascii="Times New Roman" w:hAnsi="Times New Roman"/>
      <w:kern w:val="20"/>
      <w:sz w:val="21"/>
      <w:szCs w:val="20"/>
    </w:rPr>
  </w:style>
  <w:style w:type="paragraph" w:customStyle="1" w:styleId="P1">
    <w:name w:val="P1"/>
    <w:basedOn w:val="Normal"/>
    <w:rsid w:val="001742B2"/>
    <w:pPr>
      <w:tabs>
        <w:tab w:val="num" w:pos="432"/>
      </w:tabs>
      <w:ind w:left="432" w:hanging="432"/>
    </w:pPr>
    <w:rPr>
      <w:rFonts w:ascii="Times New Roman" w:hAnsi="Times New Roman"/>
      <w:sz w:val="20"/>
      <w:szCs w:val="20"/>
    </w:rPr>
  </w:style>
  <w:style w:type="paragraph" w:customStyle="1" w:styleId="CharCharCharCharCharCharChar">
    <w:name w:val="Char Char Char Char Char Char Char"/>
    <w:basedOn w:val="Normal"/>
    <w:rsid w:val="001742B2"/>
    <w:pPr>
      <w:spacing w:after="160" w:line="240" w:lineRule="exact"/>
    </w:pPr>
    <w:rPr>
      <w:rFonts w:ascii="Verdana" w:hAnsi="Verdana"/>
      <w:sz w:val="20"/>
      <w:szCs w:val="20"/>
    </w:rPr>
  </w:style>
  <w:style w:type="paragraph" w:customStyle="1" w:styleId="Bulleted">
    <w:name w:val="Bulleted"/>
    <w:aliases w:val="Body Level 2"/>
    <w:basedOn w:val="body2"/>
    <w:next w:val="NormalWeb"/>
    <w:autoRedefine/>
    <w:rsid w:val="001742B2"/>
    <w:pPr>
      <w:numPr>
        <w:numId w:val="7"/>
      </w:numPr>
      <w:spacing w:before="0"/>
    </w:pPr>
    <w:rPr>
      <w:rFonts w:ascii="Verdana" w:eastAsia="Times New Roman" w:hAnsi="Verdana"/>
    </w:rPr>
  </w:style>
  <w:style w:type="paragraph" w:styleId="Recuodecorpodetexto2">
    <w:name w:val="Body Text Indent 2"/>
    <w:basedOn w:val="Normal"/>
    <w:link w:val="Recuodecorpodetexto2Char"/>
    <w:rsid w:val="001742B2"/>
    <w:pPr>
      <w:spacing w:line="480" w:lineRule="auto"/>
      <w:ind w:left="360"/>
    </w:pPr>
  </w:style>
  <w:style w:type="character" w:customStyle="1" w:styleId="Recuodecorpodetexto2Char">
    <w:name w:val="Recuo de corpo de texto 2 Char"/>
    <w:basedOn w:val="Fontepargpadro"/>
    <w:link w:val="Recuodecorpodetexto2"/>
    <w:rsid w:val="001742B2"/>
    <w:rPr>
      <w:rFonts w:ascii="Arial" w:hAnsi="Arial"/>
      <w:sz w:val="24"/>
      <w:szCs w:val="24"/>
    </w:rPr>
  </w:style>
  <w:style w:type="paragraph" w:styleId="PargrafodaLista">
    <w:name w:val="List Paragraph"/>
    <w:basedOn w:val="Normal"/>
    <w:uiPriority w:val="34"/>
    <w:qFormat/>
    <w:rsid w:val="00BB3636"/>
    <w:pPr>
      <w:ind w:left="720"/>
      <w:contextualSpacing/>
    </w:pPr>
  </w:style>
  <w:style w:type="character" w:styleId="HiperlinkVisitado">
    <w:name w:val="FollowedHyperlink"/>
    <w:basedOn w:val="Fontepargpadro"/>
    <w:rsid w:val="00014972"/>
    <w:rPr>
      <w:color w:val="800080"/>
      <w:u w:val="single"/>
    </w:rPr>
  </w:style>
  <w:style w:type="character" w:customStyle="1" w:styleId="StyleTimesNewRoman">
    <w:name w:val="Style Times New Roman"/>
    <w:basedOn w:val="Fontepargpadro"/>
    <w:autoRedefine/>
    <w:rsid w:val="00556382"/>
    <w:rPr>
      <w:rFonts w:ascii="Times New Roman" w:hAnsi="Times New Roman"/>
      <w:sz w:val="22"/>
      <w:szCs w:val="22"/>
    </w:rPr>
  </w:style>
  <w:style w:type="paragraph" w:styleId="CabealhodoSumrio">
    <w:name w:val="TOC Heading"/>
    <w:basedOn w:val="Ttulo1"/>
    <w:next w:val="Normal"/>
    <w:uiPriority w:val="39"/>
    <w:unhideWhenUsed/>
    <w:qFormat/>
    <w:rsid w:val="00D7188E"/>
    <w:pPr>
      <w:keepLines/>
      <w:numPr>
        <w:numId w:val="0"/>
      </w:numPr>
      <w:spacing w:before="480" w:after="0" w:line="276" w:lineRule="auto"/>
      <w:outlineLvl w:val="9"/>
    </w:pPr>
    <w:rPr>
      <w:rFonts w:ascii="Cambria" w:hAnsi="Cambria" w:cs="Times New Roman"/>
      <w:color w:val="365F91"/>
      <w:kern w:val="0"/>
      <w:szCs w:val="28"/>
      <w:lang w:val="en-US"/>
    </w:rPr>
  </w:style>
  <w:style w:type="paragraph" w:styleId="Sumrio3">
    <w:name w:val="toc 3"/>
    <w:basedOn w:val="Normal"/>
    <w:next w:val="Normal"/>
    <w:autoRedefine/>
    <w:uiPriority w:val="39"/>
    <w:qFormat/>
    <w:rsid w:val="00D7188E"/>
    <w:pPr>
      <w:ind w:left="440"/>
    </w:pPr>
  </w:style>
  <w:style w:type="character" w:styleId="RefernciaSutil">
    <w:name w:val="Subtle Reference"/>
    <w:basedOn w:val="Fontepargpadro"/>
    <w:uiPriority w:val="31"/>
    <w:qFormat/>
    <w:rsid w:val="00AA136B"/>
    <w:rPr>
      <w:smallCaps/>
      <w:color w:val="C0504D"/>
      <w:u w:val="single"/>
    </w:rPr>
  </w:style>
  <w:style w:type="character" w:styleId="RefernciaIntensa">
    <w:name w:val="Intense Reference"/>
    <w:basedOn w:val="Fontepargpadro"/>
    <w:uiPriority w:val="32"/>
    <w:qFormat/>
    <w:rsid w:val="00AA136B"/>
    <w:rPr>
      <w:b/>
      <w:bCs/>
      <w:smallCaps/>
      <w:color w:val="C0504D"/>
      <w:spacing w:val="5"/>
      <w:u w:val="single"/>
    </w:rPr>
  </w:style>
  <w:style w:type="paragraph" w:styleId="Assuntodocomentrio">
    <w:name w:val="annotation subject"/>
    <w:basedOn w:val="Textodecomentrio"/>
    <w:next w:val="Textodecomentrio"/>
    <w:link w:val="AssuntodocomentrioChar"/>
    <w:rsid w:val="000C72D4"/>
    <w:rPr>
      <w:b/>
      <w:bCs/>
    </w:rPr>
  </w:style>
  <w:style w:type="character" w:customStyle="1" w:styleId="TextodecomentrioChar">
    <w:name w:val="Texto de comentário Char"/>
    <w:basedOn w:val="Fontepargpadro"/>
    <w:link w:val="Textodecomentrio"/>
    <w:rsid w:val="000C72D4"/>
    <w:rPr>
      <w:rFonts w:ascii="Arial" w:hAnsi="Arial"/>
    </w:rPr>
  </w:style>
  <w:style w:type="character" w:customStyle="1" w:styleId="AssuntodocomentrioChar">
    <w:name w:val="Assunto do comentário Char"/>
    <w:basedOn w:val="TextodecomentrioChar"/>
    <w:link w:val="Assuntodocomentrio"/>
    <w:rsid w:val="000C72D4"/>
    <w:rPr>
      <w:rFonts w:ascii="Arial" w:hAnsi="Arial"/>
    </w:rPr>
  </w:style>
  <w:style w:type="paragraph" w:styleId="Corpodetexto2">
    <w:name w:val="Body Text 2"/>
    <w:basedOn w:val="Normal"/>
    <w:link w:val="Corpodetexto2Char"/>
    <w:rsid w:val="00E6145C"/>
    <w:pPr>
      <w:spacing w:line="480" w:lineRule="auto"/>
    </w:pPr>
  </w:style>
  <w:style w:type="character" w:customStyle="1" w:styleId="Corpodetexto2Char">
    <w:name w:val="Corpo de texto 2 Char"/>
    <w:basedOn w:val="Fontepargpadro"/>
    <w:link w:val="Corpodetexto2"/>
    <w:rsid w:val="00E6145C"/>
    <w:rPr>
      <w:rFonts w:ascii="Arial" w:hAnsi="Arial"/>
      <w:sz w:val="22"/>
      <w:szCs w:val="24"/>
    </w:rPr>
  </w:style>
  <w:style w:type="character" w:customStyle="1" w:styleId="CabealhoChar">
    <w:name w:val="Cabeçalho Char"/>
    <w:basedOn w:val="Fontepargpadro"/>
    <w:link w:val="Cabealho"/>
    <w:uiPriority w:val="99"/>
    <w:rsid w:val="00E6145C"/>
    <w:rPr>
      <w:rFonts w:ascii="Arial" w:hAnsi="Arial"/>
      <w:sz w:val="22"/>
      <w:szCs w:val="24"/>
    </w:rPr>
  </w:style>
  <w:style w:type="paragraph" w:styleId="Corpodetexto3">
    <w:name w:val="Body Text 3"/>
    <w:basedOn w:val="Normal"/>
    <w:link w:val="Corpodetexto3Char"/>
    <w:rsid w:val="00EA3909"/>
    <w:rPr>
      <w:rFonts w:ascii="Garamond" w:hAnsi="Garamond"/>
      <w:sz w:val="16"/>
      <w:szCs w:val="16"/>
    </w:rPr>
  </w:style>
  <w:style w:type="character" w:customStyle="1" w:styleId="Corpodetexto3Char">
    <w:name w:val="Corpo de texto 3 Char"/>
    <w:basedOn w:val="Fontepargpadro"/>
    <w:link w:val="Corpodetexto3"/>
    <w:rsid w:val="00EA3909"/>
    <w:rPr>
      <w:rFonts w:ascii="Garamond" w:hAnsi="Garamond"/>
      <w:sz w:val="16"/>
      <w:szCs w:val="16"/>
    </w:rPr>
  </w:style>
  <w:style w:type="character" w:styleId="TextodoEspaoReservado">
    <w:name w:val="Placeholder Text"/>
    <w:basedOn w:val="Fontepargpadro"/>
    <w:uiPriority w:val="99"/>
    <w:semiHidden/>
    <w:rsid w:val="00E84862"/>
    <w:rPr>
      <w:color w:val="808080"/>
    </w:rPr>
  </w:style>
  <w:style w:type="character" w:customStyle="1" w:styleId="RodapChar">
    <w:name w:val="Rodapé Char"/>
    <w:basedOn w:val="Fontepargpadro"/>
    <w:link w:val="Rodap"/>
    <w:uiPriority w:val="99"/>
    <w:rsid w:val="0011214E"/>
    <w:rPr>
      <w:rFonts w:ascii="Arial" w:hAnsi="Arial"/>
      <w:sz w:val="22"/>
      <w:szCs w:val="24"/>
    </w:rPr>
  </w:style>
  <w:style w:type="character" w:styleId="Forte">
    <w:name w:val="Strong"/>
    <w:basedOn w:val="Fontepargpadro"/>
    <w:qFormat/>
    <w:rsid w:val="00831F89"/>
    <w:rPr>
      <w:b/>
      <w:bCs/>
    </w:rPr>
  </w:style>
  <w:style w:type="paragraph" w:styleId="Ttulo">
    <w:name w:val="Title"/>
    <w:basedOn w:val="Normal"/>
    <w:next w:val="Normal"/>
    <w:link w:val="TtuloChar"/>
    <w:qFormat/>
    <w:rsid w:val="004D62FD"/>
    <w:pPr>
      <w:pBdr>
        <w:bottom w:val="single" w:sz="8" w:space="4" w:color="4F81BD" w:themeColor="accent1"/>
      </w:pBdr>
      <w:spacing w:after="300"/>
      <w:contextualSpacing/>
    </w:pPr>
    <w:rPr>
      <w:rFonts w:eastAsiaTheme="majorEastAsia" w:cstheme="majorBidi"/>
      <w:b/>
      <w:spacing w:val="5"/>
      <w:kern w:val="28"/>
      <w:sz w:val="48"/>
      <w:szCs w:val="52"/>
    </w:rPr>
  </w:style>
  <w:style w:type="character" w:customStyle="1" w:styleId="TtuloChar">
    <w:name w:val="Título Char"/>
    <w:basedOn w:val="Fontepargpadro"/>
    <w:link w:val="Ttulo"/>
    <w:rsid w:val="004D62FD"/>
    <w:rPr>
      <w:rFonts w:ascii="Arial" w:eastAsiaTheme="majorEastAsia" w:hAnsi="Arial" w:cstheme="majorBidi"/>
      <w:b/>
      <w:spacing w:val="5"/>
      <w:kern w:val="28"/>
      <w:sz w:val="48"/>
      <w:szCs w:val="52"/>
    </w:rPr>
  </w:style>
  <w:style w:type="paragraph" w:styleId="Subttulo">
    <w:name w:val="Subtitle"/>
    <w:basedOn w:val="Normal"/>
    <w:next w:val="Normal"/>
    <w:link w:val="SubttuloChar"/>
    <w:qFormat/>
    <w:rsid w:val="00C05133"/>
    <w:pPr>
      <w:numPr>
        <w:ilvl w:val="1"/>
      </w:numPr>
    </w:pPr>
    <w:rPr>
      <w:rFonts w:eastAsiaTheme="majorEastAsia" w:cstheme="majorBidi"/>
      <w:b/>
      <w:iCs/>
      <w:spacing w:val="15"/>
      <w:sz w:val="36"/>
    </w:rPr>
  </w:style>
  <w:style w:type="character" w:customStyle="1" w:styleId="SubttuloChar">
    <w:name w:val="Subtítulo Char"/>
    <w:basedOn w:val="Fontepargpadro"/>
    <w:link w:val="Subttulo"/>
    <w:rsid w:val="00C05133"/>
    <w:rPr>
      <w:rFonts w:ascii="Arial" w:eastAsiaTheme="majorEastAsia" w:hAnsi="Arial" w:cstheme="majorBidi"/>
      <w:b/>
      <w:iCs/>
      <w:spacing w:val="15"/>
      <w:sz w:val="36"/>
      <w:szCs w:val="24"/>
    </w:rPr>
  </w:style>
  <w:style w:type="paragraph" w:customStyle="1" w:styleId="TemplateInstructions">
    <w:name w:val="Template Instructions"/>
    <w:basedOn w:val="Normal"/>
    <w:link w:val="TemplateInstructionsChar"/>
    <w:qFormat/>
    <w:rsid w:val="00691717"/>
    <w:pPr>
      <w:pBdr>
        <w:top w:val="single" w:sz="4" w:space="1" w:color="auto"/>
        <w:left w:val="single" w:sz="4" w:space="4" w:color="auto"/>
        <w:bottom w:val="single" w:sz="4" w:space="1" w:color="auto"/>
        <w:right w:val="single" w:sz="4" w:space="4" w:color="auto"/>
      </w:pBdr>
      <w:shd w:val="clear" w:color="auto" w:fill="FFFFDD"/>
      <w:spacing w:after="240"/>
    </w:pPr>
    <w:rPr>
      <w:i/>
      <w:color w:val="FF5800"/>
      <w:lang w:val="en-GB"/>
    </w:rPr>
  </w:style>
  <w:style w:type="paragraph" w:customStyle="1" w:styleId="SubstitutionText">
    <w:name w:val="Substitution Text"/>
    <w:basedOn w:val="Normal"/>
    <w:link w:val="SubstitutionTextChar"/>
    <w:qFormat/>
    <w:rsid w:val="00787110"/>
    <w:rPr>
      <w:i/>
      <w:color w:val="FF5800"/>
    </w:rPr>
  </w:style>
  <w:style w:type="character" w:customStyle="1" w:styleId="TemplateInstructionsChar">
    <w:name w:val="Template Instructions Char"/>
    <w:basedOn w:val="Fontepargpadro"/>
    <w:link w:val="TemplateInstructions"/>
    <w:rsid w:val="00691717"/>
    <w:rPr>
      <w:rFonts w:ascii="Arial" w:hAnsi="Arial"/>
      <w:i/>
      <w:color w:val="FF5800"/>
      <w:sz w:val="22"/>
      <w:szCs w:val="24"/>
      <w:shd w:val="clear" w:color="auto" w:fill="FFFFDD"/>
      <w:lang w:val="en-GB"/>
    </w:rPr>
  </w:style>
  <w:style w:type="character" w:customStyle="1" w:styleId="SubstitutionTextChar">
    <w:name w:val="Substitution Text Char"/>
    <w:basedOn w:val="Fontepargpadro"/>
    <w:link w:val="SubstitutionText"/>
    <w:rsid w:val="00787110"/>
    <w:rPr>
      <w:rFonts w:ascii="Arial" w:hAnsi="Arial"/>
      <w:i/>
      <w:color w:val="FF5800"/>
      <w:sz w:val="22"/>
      <w:szCs w:val="24"/>
    </w:rPr>
  </w:style>
  <w:style w:type="paragraph" w:customStyle="1" w:styleId="TableHeader">
    <w:name w:val="Table Header"/>
    <w:basedOn w:val="Normal"/>
    <w:link w:val="TableHeaderChar"/>
    <w:qFormat/>
    <w:rsid w:val="00A63510"/>
    <w:pPr>
      <w:spacing w:before="60" w:after="60"/>
    </w:pPr>
    <w:rPr>
      <w:rFonts w:cs="Arial"/>
      <w:b/>
      <w:bCs/>
      <w:color w:val="000000"/>
      <w:sz w:val="20"/>
      <w:szCs w:val="20"/>
    </w:rPr>
  </w:style>
  <w:style w:type="character" w:customStyle="1" w:styleId="TableHeaderChar">
    <w:name w:val="Table Header Char"/>
    <w:basedOn w:val="Fontepargpadro"/>
    <w:link w:val="TableHeader"/>
    <w:rsid w:val="00A63510"/>
    <w:rPr>
      <w:rFonts w:ascii="Arial" w:hAnsi="Arial" w:cs="Arial"/>
      <w:b/>
      <w:bCs/>
      <w:color w:val="000000"/>
    </w:rPr>
  </w:style>
  <w:style w:type="character" w:customStyle="1" w:styleId="InstructionalTextChar">
    <w:name w:val="Instructional Text Char"/>
    <w:basedOn w:val="Fontepargpadro"/>
    <w:link w:val="InstructionalText"/>
    <w:rsid w:val="005C7024"/>
    <w:rPr>
      <w:rFonts w:ascii="Verdana" w:hAnsi="Verdana"/>
      <w:sz w:val="22"/>
      <w:szCs w:val="24"/>
    </w:rPr>
  </w:style>
  <w:style w:type="paragraph" w:customStyle="1" w:styleId="ACMGuidance">
    <w:name w:val="ACM_Guidance"/>
    <w:basedOn w:val="Normal"/>
    <w:next w:val="PargrafodaLista"/>
    <w:link w:val="ACMGuidanceChar"/>
    <w:qFormat/>
    <w:rsid w:val="00C0540C"/>
    <w:pPr>
      <w:framePr w:wrap="notBeside" w:vAnchor="text" w:hAnchor="text" w:y="1"/>
      <w:pBdr>
        <w:top w:val="single" w:sz="4" w:space="4" w:color="FF5800"/>
        <w:left w:val="single" w:sz="4" w:space="4" w:color="FF5800"/>
        <w:bottom w:val="single" w:sz="4" w:space="4" w:color="FF5800"/>
        <w:right w:val="single" w:sz="4" w:space="4" w:color="FF5800"/>
      </w:pBdr>
      <w:shd w:val="clear" w:color="auto" w:fill="FFFFDD"/>
      <w:ind w:left="720" w:right="720"/>
    </w:pPr>
    <w:rPr>
      <w:i/>
      <w:color w:val="FF5800"/>
      <w:sz w:val="20"/>
      <w:szCs w:val="20"/>
    </w:rPr>
  </w:style>
  <w:style w:type="character" w:customStyle="1" w:styleId="ACMGuidanceChar">
    <w:name w:val="ACM_Guidance Char"/>
    <w:basedOn w:val="CorpodetextoChar"/>
    <w:link w:val="ACMGuidance"/>
    <w:rsid w:val="00C0540C"/>
    <w:rPr>
      <w:rFonts w:ascii="Arial" w:hAnsi="Arial"/>
      <w:i/>
      <w:snapToGrid/>
      <w:color w:val="FF5800"/>
      <w:shd w:val="clear" w:color="auto" w:fill="FFFFDD"/>
      <w:lang w:val="en-US" w:eastAsia="en-US" w:bidi="ar-SA"/>
    </w:rPr>
  </w:style>
  <w:style w:type="table" w:customStyle="1" w:styleId="ACMDefault">
    <w:name w:val="ACM_Default"/>
    <w:basedOn w:val="Tabelanormal"/>
    <w:uiPriority w:val="99"/>
    <w:rsid w:val="00AC08B3"/>
    <w:rPr>
      <w:rFonts w:ascii="Arial" w:hAnsi="Arial"/>
    </w:rPr>
    <w:tblPr>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5192">
      <w:bodyDiv w:val="1"/>
      <w:marLeft w:val="0"/>
      <w:marRight w:val="0"/>
      <w:marTop w:val="0"/>
      <w:marBottom w:val="0"/>
      <w:divBdr>
        <w:top w:val="none" w:sz="0" w:space="0" w:color="auto"/>
        <w:left w:val="none" w:sz="0" w:space="0" w:color="auto"/>
        <w:bottom w:val="none" w:sz="0" w:space="0" w:color="auto"/>
        <w:right w:val="none" w:sz="0" w:space="0" w:color="auto"/>
      </w:divBdr>
    </w:div>
    <w:div w:id="51974849">
      <w:bodyDiv w:val="1"/>
      <w:marLeft w:val="0"/>
      <w:marRight w:val="0"/>
      <w:marTop w:val="0"/>
      <w:marBottom w:val="0"/>
      <w:divBdr>
        <w:top w:val="none" w:sz="0" w:space="0" w:color="auto"/>
        <w:left w:val="none" w:sz="0" w:space="0" w:color="auto"/>
        <w:bottom w:val="none" w:sz="0" w:space="0" w:color="auto"/>
        <w:right w:val="none" w:sz="0" w:space="0" w:color="auto"/>
      </w:divBdr>
    </w:div>
    <w:div w:id="119766957">
      <w:bodyDiv w:val="1"/>
      <w:marLeft w:val="0"/>
      <w:marRight w:val="0"/>
      <w:marTop w:val="0"/>
      <w:marBottom w:val="0"/>
      <w:divBdr>
        <w:top w:val="none" w:sz="0" w:space="0" w:color="auto"/>
        <w:left w:val="none" w:sz="0" w:space="0" w:color="auto"/>
        <w:bottom w:val="none" w:sz="0" w:space="0" w:color="auto"/>
        <w:right w:val="none" w:sz="0" w:space="0" w:color="auto"/>
      </w:divBdr>
      <w:divsChild>
        <w:div w:id="77604330">
          <w:marLeft w:val="274"/>
          <w:marRight w:val="0"/>
          <w:marTop w:val="106"/>
          <w:marBottom w:val="40"/>
          <w:divBdr>
            <w:top w:val="none" w:sz="0" w:space="0" w:color="auto"/>
            <w:left w:val="none" w:sz="0" w:space="0" w:color="auto"/>
            <w:bottom w:val="none" w:sz="0" w:space="0" w:color="auto"/>
            <w:right w:val="none" w:sz="0" w:space="0" w:color="auto"/>
          </w:divBdr>
        </w:div>
      </w:divsChild>
    </w:div>
    <w:div w:id="129175542">
      <w:bodyDiv w:val="1"/>
      <w:marLeft w:val="0"/>
      <w:marRight w:val="0"/>
      <w:marTop w:val="0"/>
      <w:marBottom w:val="0"/>
      <w:divBdr>
        <w:top w:val="none" w:sz="0" w:space="0" w:color="auto"/>
        <w:left w:val="none" w:sz="0" w:space="0" w:color="auto"/>
        <w:bottom w:val="none" w:sz="0" w:space="0" w:color="auto"/>
        <w:right w:val="none" w:sz="0" w:space="0" w:color="auto"/>
      </w:divBdr>
    </w:div>
    <w:div w:id="133525353">
      <w:bodyDiv w:val="1"/>
      <w:marLeft w:val="0"/>
      <w:marRight w:val="0"/>
      <w:marTop w:val="0"/>
      <w:marBottom w:val="0"/>
      <w:divBdr>
        <w:top w:val="none" w:sz="0" w:space="0" w:color="auto"/>
        <w:left w:val="none" w:sz="0" w:space="0" w:color="auto"/>
        <w:bottom w:val="none" w:sz="0" w:space="0" w:color="auto"/>
        <w:right w:val="none" w:sz="0" w:space="0" w:color="auto"/>
      </w:divBdr>
    </w:div>
    <w:div w:id="136459010">
      <w:bodyDiv w:val="1"/>
      <w:marLeft w:val="0"/>
      <w:marRight w:val="0"/>
      <w:marTop w:val="0"/>
      <w:marBottom w:val="0"/>
      <w:divBdr>
        <w:top w:val="none" w:sz="0" w:space="0" w:color="auto"/>
        <w:left w:val="none" w:sz="0" w:space="0" w:color="auto"/>
        <w:bottom w:val="none" w:sz="0" w:space="0" w:color="auto"/>
        <w:right w:val="none" w:sz="0" w:space="0" w:color="auto"/>
      </w:divBdr>
    </w:div>
    <w:div w:id="144325366">
      <w:bodyDiv w:val="1"/>
      <w:marLeft w:val="0"/>
      <w:marRight w:val="0"/>
      <w:marTop w:val="0"/>
      <w:marBottom w:val="0"/>
      <w:divBdr>
        <w:top w:val="none" w:sz="0" w:space="0" w:color="auto"/>
        <w:left w:val="none" w:sz="0" w:space="0" w:color="auto"/>
        <w:bottom w:val="none" w:sz="0" w:space="0" w:color="auto"/>
        <w:right w:val="none" w:sz="0" w:space="0" w:color="auto"/>
      </w:divBdr>
    </w:div>
    <w:div w:id="181363541">
      <w:bodyDiv w:val="1"/>
      <w:marLeft w:val="0"/>
      <w:marRight w:val="0"/>
      <w:marTop w:val="0"/>
      <w:marBottom w:val="0"/>
      <w:divBdr>
        <w:top w:val="none" w:sz="0" w:space="0" w:color="auto"/>
        <w:left w:val="none" w:sz="0" w:space="0" w:color="auto"/>
        <w:bottom w:val="none" w:sz="0" w:space="0" w:color="auto"/>
        <w:right w:val="none" w:sz="0" w:space="0" w:color="auto"/>
      </w:divBdr>
    </w:div>
    <w:div w:id="464082981">
      <w:bodyDiv w:val="1"/>
      <w:marLeft w:val="0"/>
      <w:marRight w:val="0"/>
      <w:marTop w:val="0"/>
      <w:marBottom w:val="0"/>
      <w:divBdr>
        <w:top w:val="none" w:sz="0" w:space="0" w:color="auto"/>
        <w:left w:val="none" w:sz="0" w:space="0" w:color="auto"/>
        <w:bottom w:val="none" w:sz="0" w:space="0" w:color="auto"/>
        <w:right w:val="none" w:sz="0" w:space="0" w:color="auto"/>
      </w:divBdr>
    </w:div>
    <w:div w:id="507452339">
      <w:bodyDiv w:val="1"/>
      <w:marLeft w:val="0"/>
      <w:marRight w:val="0"/>
      <w:marTop w:val="0"/>
      <w:marBottom w:val="0"/>
      <w:divBdr>
        <w:top w:val="none" w:sz="0" w:space="0" w:color="auto"/>
        <w:left w:val="none" w:sz="0" w:space="0" w:color="auto"/>
        <w:bottom w:val="none" w:sz="0" w:space="0" w:color="auto"/>
        <w:right w:val="none" w:sz="0" w:space="0" w:color="auto"/>
      </w:divBdr>
    </w:div>
    <w:div w:id="520825031">
      <w:bodyDiv w:val="1"/>
      <w:marLeft w:val="0"/>
      <w:marRight w:val="0"/>
      <w:marTop w:val="0"/>
      <w:marBottom w:val="0"/>
      <w:divBdr>
        <w:top w:val="none" w:sz="0" w:space="0" w:color="auto"/>
        <w:left w:val="none" w:sz="0" w:space="0" w:color="auto"/>
        <w:bottom w:val="none" w:sz="0" w:space="0" w:color="auto"/>
        <w:right w:val="none" w:sz="0" w:space="0" w:color="auto"/>
      </w:divBdr>
      <w:divsChild>
        <w:div w:id="421217507">
          <w:marLeft w:val="662"/>
          <w:marRight w:val="0"/>
          <w:marTop w:val="72"/>
          <w:marBottom w:val="60"/>
          <w:divBdr>
            <w:top w:val="none" w:sz="0" w:space="0" w:color="auto"/>
            <w:left w:val="none" w:sz="0" w:space="0" w:color="auto"/>
            <w:bottom w:val="none" w:sz="0" w:space="0" w:color="auto"/>
            <w:right w:val="none" w:sz="0" w:space="0" w:color="auto"/>
          </w:divBdr>
        </w:div>
        <w:div w:id="1617757608">
          <w:marLeft w:val="662"/>
          <w:marRight w:val="0"/>
          <w:marTop w:val="72"/>
          <w:marBottom w:val="60"/>
          <w:divBdr>
            <w:top w:val="none" w:sz="0" w:space="0" w:color="auto"/>
            <w:left w:val="none" w:sz="0" w:space="0" w:color="auto"/>
            <w:bottom w:val="none" w:sz="0" w:space="0" w:color="auto"/>
            <w:right w:val="none" w:sz="0" w:space="0" w:color="auto"/>
          </w:divBdr>
        </w:div>
        <w:div w:id="1965575751">
          <w:marLeft w:val="662"/>
          <w:marRight w:val="0"/>
          <w:marTop w:val="72"/>
          <w:marBottom w:val="60"/>
          <w:divBdr>
            <w:top w:val="none" w:sz="0" w:space="0" w:color="auto"/>
            <w:left w:val="none" w:sz="0" w:space="0" w:color="auto"/>
            <w:bottom w:val="none" w:sz="0" w:space="0" w:color="auto"/>
            <w:right w:val="none" w:sz="0" w:space="0" w:color="auto"/>
          </w:divBdr>
        </w:div>
      </w:divsChild>
    </w:div>
    <w:div w:id="538860936">
      <w:bodyDiv w:val="1"/>
      <w:marLeft w:val="0"/>
      <w:marRight w:val="0"/>
      <w:marTop w:val="0"/>
      <w:marBottom w:val="0"/>
      <w:divBdr>
        <w:top w:val="none" w:sz="0" w:space="0" w:color="auto"/>
        <w:left w:val="none" w:sz="0" w:space="0" w:color="auto"/>
        <w:bottom w:val="none" w:sz="0" w:space="0" w:color="auto"/>
        <w:right w:val="none" w:sz="0" w:space="0" w:color="auto"/>
      </w:divBdr>
      <w:divsChild>
        <w:div w:id="690766490">
          <w:marLeft w:val="662"/>
          <w:marRight w:val="0"/>
          <w:marTop w:val="72"/>
          <w:marBottom w:val="60"/>
          <w:divBdr>
            <w:top w:val="none" w:sz="0" w:space="0" w:color="auto"/>
            <w:left w:val="none" w:sz="0" w:space="0" w:color="auto"/>
            <w:bottom w:val="none" w:sz="0" w:space="0" w:color="auto"/>
            <w:right w:val="none" w:sz="0" w:space="0" w:color="auto"/>
          </w:divBdr>
        </w:div>
        <w:div w:id="1015111665">
          <w:marLeft w:val="662"/>
          <w:marRight w:val="0"/>
          <w:marTop w:val="72"/>
          <w:marBottom w:val="60"/>
          <w:divBdr>
            <w:top w:val="none" w:sz="0" w:space="0" w:color="auto"/>
            <w:left w:val="none" w:sz="0" w:space="0" w:color="auto"/>
            <w:bottom w:val="none" w:sz="0" w:space="0" w:color="auto"/>
            <w:right w:val="none" w:sz="0" w:space="0" w:color="auto"/>
          </w:divBdr>
        </w:div>
        <w:div w:id="917134643">
          <w:marLeft w:val="662"/>
          <w:marRight w:val="0"/>
          <w:marTop w:val="72"/>
          <w:marBottom w:val="60"/>
          <w:divBdr>
            <w:top w:val="none" w:sz="0" w:space="0" w:color="auto"/>
            <w:left w:val="none" w:sz="0" w:space="0" w:color="auto"/>
            <w:bottom w:val="none" w:sz="0" w:space="0" w:color="auto"/>
            <w:right w:val="none" w:sz="0" w:space="0" w:color="auto"/>
          </w:divBdr>
        </w:div>
      </w:divsChild>
    </w:div>
    <w:div w:id="594440804">
      <w:bodyDiv w:val="1"/>
      <w:marLeft w:val="0"/>
      <w:marRight w:val="0"/>
      <w:marTop w:val="0"/>
      <w:marBottom w:val="0"/>
      <w:divBdr>
        <w:top w:val="none" w:sz="0" w:space="0" w:color="auto"/>
        <w:left w:val="none" w:sz="0" w:space="0" w:color="auto"/>
        <w:bottom w:val="none" w:sz="0" w:space="0" w:color="auto"/>
        <w:right w:val="none" w:sz="0" w:space="0" w:color="auto"/>
      </w:divBdr>
    </w:div>
    <w:div w:id="630553066">
      <w:bodyDiv w:val="1"/>
      <w:marLeft w:val="0"/>
      <w:marRight w:val="0"/>
      <w:marTop w:val="0"/>
      <w:marBottom w:val="0"/>
      <w:divBdr>
        <w:top w:val="none" w:sz="0" w:space="0" w:color="auto"/>
        <w:left w:val="none" w:sz="0" w:space="0" w:color="auto"/>
        <w:bottom w:val="none" w:sz="0" w:space="0" w:color="auto"/>
        <w:right w:val="none" w:sz="0" w:space="0" w:color="auto"/>
      </w:divBdr>
    </w:div>
    <w:div w:id="803734523">
      <w:bodyDiv w:val="1"/>
      <w:marLeft w:val="0"/>
      <w:marRight w:val="0"/>
      <w:marTop w:val="0"/>
      <w:marBottom w:val="0"/>
      <w:divBdr>
        <w:top w:val="none" w:sz="0" w:space="0" w:color="auto"/>
        <w:left w:val="none" w:sz="0" w:space="0" w:color="auto"/>
        <w:bottom w:val="none" w:sz="0" w:space="0" w:color="auto"/>
        <w:right w:val="none" w:sz="0" w:space="0" w:color="auto"/>
      </w:divBdr>
    </w:div>
    <w:div w:id="809056339">
      <w:bodyDiv w:val="1"/>
      <w:marLeft w:val="0"/>
      <w:marRight w:val="0"/>
      <w:marTop w:val="0"/>
      <w:marBottom w:val="0"/>
      <w:divBdr>
        <w:top w:val="none" w:sz="0" w:space="0" w:color="auto"/>
        <w:left w:val="none" w:sz="0" w:space="0" w:color="auto"/>
        <w:bottom w:val="none" w:sz="0" w:space="0" w:color="auto"/>
        <w:right w:val="none" w:sz="0" w:space="0" w:color="auto"/>
      </w:divBdr>
    </w:div>
    <w:div w:id="870069961">
      <w:bodyDiv w:val="1"/>
      <w:marLeft w:val="0"/>
      <w:marRight w:val="0"/>
      <w:marTop w:val="0"/>
      <w:marBottom w:val="0"/>
      <w:divBdr>
        <w:top w:val="none" w:sz="0" w:space="0" w:color="auto"/>
        <w:left w:val="none" w:sz="0" w:space="0" w:color="auto"/>
        <w:bottom w:val="none" w:sz="0" w:space="0" w:color="auto"/>
        <w:right w:val="none" w:sz="0" w:space="0" w:color="auto"/>
      </w:divBdr>
    </w:div>
    <w:div w:id="905381021">
      <w:bodyDiv w:val="1"/>
      <w:marLeft w:val="0"/>
      <w:marRight w:val="0"/>
      <w:marTop w:val="0"/>
      <w:marBottom w:val="0"/>
      <w:divBdr>
        <w:top w:val="none" w:sz="0" w:space="0" w:color="auto"/>
        <w:left w:val="none" w:sz="0" w:space="0" w:color="auto"/>
        <w:bottom w:val="none" w:sz="0" w:space="0" w:color="auto"/>
        <w:right w:val="none" w:sz="0" w:space="0" w:color="auto"/>
      </w:divBdr>
    </w:div>
    <w:div w:id="977489497">
      <w:bodyDiv w:val="1"/>
      <w:marLeft w:val="0"/>
      <w:marRight w:val="0"/>
      <w:marTop w:val="0"/>
      <w:marBottom w:val="0"/>
      <w:divBdr>
        <w:top w:val="none" w:sz="0" w:space="0" w:color="auto"/>
        <w:left w:val="none" w:sz="0" w:space="0" w:color="auto"/>
        <w:bottom w:val="none" w:sz="0" w:space="0" w:color="auto"/>
        <w:right w:val="none" w:sz="0" w:space="0" w:color="auto"/>
      </w:divBdr>
    </w:div>
    <w:div w:id="998727232">
      <w:bodyDiv w:val="1"/>
      <w:marLeft w:val="0"/>
      <w:marRight w:val="0"/>
      <w:marTop w:val="0"/>
      <w:marBottom w:val="0"/>
      <w:divBdr>
        <w:top w:val="none" w:sz="0" w:space="0" w:color="auto"/>
        <w:left w:val="none" w:sz="0" w:space="0" w:color="auto"/>
        <w:bottom w:val="none" w:sz="0" w:space="0" w:color="auto"/>
        <w:right w:val="none" w:sz="0" w:space="0" w:color="auto"/>
      </w:divBdr>
    </w:div>
    <w:div w:id="1006713352">
      <w:bodyDiv w:val="1"/>
      <w:marLeft w:val="0"/>
      <w:marRight w:val="0"/>
      <w:marTop w:val="0"/>
      <w:marBottom w:val="0"/>
      <w:divBdr>
        <w:top w:val="none" w:sz="0" w:space="0" w:color="auto"/>
        <w:left w:val="none" w:sz="0" w:space="0" w:color="auto"/>
        <w:bottom w:val="none" w:sz="0" w:space="0" w:color="auto"/>
        <w:right w:val="none" w:sz="0" w:space="0" w:color="auto"/>
      </w:divBdr>
    </w:div>
    <w:div w:id="1104424876">
      <w:bodyDiv w:val="1"/>
      <w:marLeft w:val="0"/>
      <w:marRight w:val="0"/>
      <w:marTop w:val="0"/>
      <w:marBottom w:val="0"/>
      <w:divBdr>
        <w:top w:val="none" w:sz="0" w:space="0" w:color="auto"/>
        <w:left w:val="none" w:sz="0" w:space="0" w:color="auto"/>
        <w:bottom w:val="none" w:sz="0" w:space="0" w:color="auto"/>
        <w:right w:val="none" w:sz="0" w:space="0" w:color="auto"/>
      </w:divBdr>
    </w:div>
    <w:div w:id="1130786716">
      <w:bodyDiv w:val="1"/>
      <w:marLeft w:val="0"/>
      <w:marRight w:val="0"/>
      <w:marTop w:val="0"/>
      <w:marBottom w:val="0"/>
      <w:divBdr>
        <w:top w:val="none" w:sz="0" w:space="0" w:color="auto"/>
        <w:left w:val="none" w:sz="0" w:space="0" w:color="auto"/>
        <w:bottom w:val="none" w:sz="0" w:space="0" w:color="auto"/>
        <w:right w:val="none" w:sz="0" w:space="0" w:color="auto"/>
      </w:divBdr>
    </w:div>
    <w:div w:id="1160849642">
      <w:bodyDiv w:val="1"/>
      <w:marLeft w:val="0"/>
      <w:marRight w:val="0"/>
      <w:marTop w:val="0"/>
      <w:marBottom w:val="0"/>
      <w:divBdr>
        <w:top w:val="none" w:sz="0" w:space="0" w:color="auto"/>
        <w:left w:val="none" w:sz="0" w:space="0" w:color="auto"/>
        <w:bottom w:val="none" w:sz="0" w:space="0" w:color="auto"/>
        <w:right w:val="none" w:sz="0" w:space="0" w:color="auto"/>
      </w:divBdr>
      <w:divsChild>
        <w:div w:id="509414454">
          <w:marLeft w:val="662"/>
          <w:marRight w:val="0"/>
          <w:marTop w:val="72"/>
          <w:marBottom w:val="60"/>
          <w:divBdr>
            <w:top w:val="none" w:sz="0" w:space="0" w:color="auto"/>
            <w:left w:val="none" w:sz="0" w:space="0" w:color="auto"/>
            <w:bottom w:val="none" w:sz="0" w:space="0" w:color="auto"/>
            <w:right w:val="none" w:sz="0" w:space="0" w:color="auto"/>
          </w:divBdr>
        </w:div>
        <w:div w:id="2011715623">
          <w:marLeft w:val="662"/>
          <w:marRight w:val="0"/>
          <w:marTop w:val="72"/>
          <w:marBottom w:val="60"/>
          <w:divBdr>
            <w:top w:val="none" w:sz="0" w:space="0" w:color="auto"/>
            <w:left w:val="none" w:sz="0" w:space="0" w:color="auto"/>
            <w:bottom w:val="none" w:sz="0" w:space="0" w:color="auto"/>
            <w:right w:val="none" w:sz="0" w:space="0" w:color="auto"/>
          </w:divBdr>
        </w:div>
        <w:div w:id="25373988">
          <w:marLeft w:val="662"/>
          <w:marRight w:val="0"/>
          <w:marTop w:val="72"/>
          <w:marBottom w:val="60"/>
          <w:divBdr>
            <w:top w:val="none" w:sz="0" w:space="0" w:color="auto"/>
            <w:left w:val="none" w:sz="0" w:space="0" w:color="auto"/>
            <w:bottom w:val="none" w:sz="0" w:space="0" w:color="auto"/>
            <w:right w:val="none" w:sz="0" w:space="0" w:color="auto"/>
          </w:divBdr>
        </w:div>
      </w:divsChild>
    </w:div>
    <w:div w:id="1165361543">
      <w:bodyDiv w:val="1"/>
      <w:marLeft w:val="0"/>
      <w:marRight w:val="0"/>
      <w:marTop w:val="0"/>
      <w:marBottom w:val="0"/>
      <w:divBdr>
        <w:top w:val="none" w:sz="0" w:space="0" w:color="auto"/>
        <w:left w:val="none" w:sz="0" w:space="0" w:color="auto"/>
        <w:bottom w:val="none" w:sz="0" w:space="0" w:color="auto"/>
        <w:right w:val="none" w:sz="0" w:space="0" w:color="auto"/>
      </w:divBdr>
    </w:div>
    <w:div w:id="1205486038">
      <w:bodyDiv w:val="1"/>
      <w:marLeft w:val="0"/>
      <w:marRight w:val="0"/>
      <w:marTop w:val="0"/>
      <w:marBottom w:val="0"/>
      <w:divBdr>
        <w:top w:val="none" w:sz="0" w:space="0" w:color="auto"/>
        <w:left w:val="none" w:sz="0" w:space="0" w:color="auto"/>
        <w:bottom w:val="none" w:sz="0" w:space="0" w:color="auto"/>
        <w:right w:val="none" w:sz="0" w:space="0" w:color="auto"/>
      </w:divBdr>
    </w:div>
    <w:div w:id="1306159122">
      <w:bodyDiv w:val="1"/>
      <w:marLeft w:val="0"/>
      <w:marRight w:val="0"/>
      <w:marTop w:val="0"/>
      <w:marBottom w:val="0"/>
      <w:divBdr>
        <w:top w:val="none" w:sz="0" w:space="0" w:color="auto"/>
        <w:left w:val="none" w:sz="0" w:space="0" w:color="auto"/>
        <w:bottom w:val="none" w:sz="0" w:space="0" w:color="auto"/>
        <w:right w:val="none" w:sz="0" w:space="0" w:color="auto"/>
      </w:divBdr>
    </w:div>
    <w:div w:id="1445420693">
      <w:bodyDiv w:val="1"/>
      <w:marLeft w:val="0"/>
      <w:marRight w:val="0"/>
      <w:marTop w:val="0"/>
      <w:marBottom w:val="0"/>
      <w:divBdr>
        <w:top w:val="none" w:sz="0" w:space="0" w:color="auto"/>
        <w:left w:val="none" w:sz="0" w:space="0" w:color="auto"/>
        <w:bottom w:val="none" w:sz="0" w:space="0" w:color="auto"/>
        <w:right w:val="none" w:sz="0" w:space="0" w:color="auto"/>
      </w:divBdr>
    </w:div>
    <w:div w:id="1465847479">
      <w:bodyDiv w:val="1"/>
      <w:marLeft w:val="0"/>
      <w:marRight w:val="0"/>
      <w:marTop w:val="0"/>
      <w:marBottom w:val="0"/>
      <w:divBdr>
        <w:top w:val="none" w:sz="0" w:space="0" w:color="auto"/>
        <w:left w:val="none" w:sz="0" w:space="0" w:color="auto"/>
        <w:bottom w:val="none" w:sz="0" w:space="0" w:color="auto"/>
        <w:right w:val="none" w:sz="0" w:space="0" w:color="auto"/>
      </w:divBdr>
      <w:divsChild>
        <w:div w:id="1137383228">
          <w:marLeft w:val="662"/>
          <w:marRight w:val="0"/>
          <w:marTop w:val="72"/>
          <w:marBottom w:val="60"/>
          <w:divBdr>
            <w:top w:val="none" w:sz="0" w:space="0" w:color="auto"/>
            <w:left w:val="none" w:sz="0" w:space="0" w:color="auto"/>
            <w:bottom w:val="none" w:sz="0" w:space="0" w:color="auto"/>
            <w:right w:val="none" w:sz="0" w:space="0" w:color="auto"/>
          </w:divBdr>
        </w:div>
      </w:divsChild>
    </w:div>
    <w:div w:id="1482309952">
      <w:bodyDiv w:val="1"/>
      <w:marLeft w:val="0"/>
      <w:marRight w:val="0"/>
      <w:marTop w:val="0"/>
      <w:marBottom w:val="0"/>
      <w:divBdr>
        <w:top w:val="none" w:sz="0" w:space="0" w:color="auto"/>
        <w:left w:val="none" w:sz="0" w:space="0" w:color="auto"/>
        <w:bottom w:val="none" w:sz="0" w:space="0" w:color="auto"/>
        <w:right w:val="none" w:sz="0" w:space="0" w:color="auto"/>
      </w:divBdr>
    </w:div>
    <w:div w:id="1518227459">
      <w:bodyDiv w:val="1"/>
      <w:marLeft w:val="0"/>
      <w:marRight w:val="0"/>
      <w:marTop w:val="0"/>
      <w:marBottom w:val="0"/>
      <w:divBdr>
        <w:top w:val="none" w:sz="0" w:space="0" w:color="auto"/>
        <w:left w:val="none" w:sz="0" w:space="0" w:color="auto"/>
        <w:bottom w:val="none" w:sz="0" w:space="0" w:color="auto"/>
        <w:right w:val="none" w:sz="0" w:space="0" w:color="auto"/>
      </w:divBdr>
    </w:div>
    <w:div w:id="1594587806">
      <w:bodyDiv w:val="1"/>
      <w:marLeft w:val="0"/>
      <w:marRight w:val="0"/>
      <w:marTop w:val="0"/>
      <w:marBottom w:val="0"/>
      <w:divBdr>
        <w:top w:val="none" w:sz="0" w:space="0" w:color="auto"/>
        <w:left w:val="none" w:sz="0" w:space="0" w:color="auto"/>
        <w:bottom w:val="none" w:sz="0" w:space="0" w:color="auto"/>
        <w:right w:val="none" w:sz="0" w:space="0" w:color="auto"/>
      </w:divBdr>
    </w:div>
    <w:div w:id="1688556608">
      <w:bodyDiv w:val="1"/>
      <w:marLeft w:val="0"/>
      <w:marRight w:val="0"/>
      <w:marTop w:val="0"/>
      <w:marBottom w:val="0"/>
      <w:divBdr>
        <w:top w:val="none" w:sz="0" w:space="0" w:color="auto"/>
        <w:left w:val="none" w:sz="0" w:space="0" w:color="auto"/>
        <w:bottom w:val="none" w:sz="0" w:space="0" w:color="auto"/>
        <w:right w:val="none" w:sz="0" w:space="0" w:color="auto"/>
      </w:divBdr>
    </w:div>
    <w:div w:id="1759710779">
      <w:bodyDiv w:val="1"/>
      <w:marLeft w:val="0"/>
      <w:marRight w:val="0"/>
      <w:marTop w:val="0"/>
      <w:marBottom w:val="0"/>
      <w:divBdr>
        <w:top w:val="none" w:sz="0" w:space="0" w:color="auto"/>
        <w:left w:val="none" w:sz="0" w:space="0" w:color="auto"/>
        <w:bottom w:val="none" w:sz="0" w:space="0" w:color="auto"/>
        <w:right w:val="none" w:sz="0" w:space="0" w:color="auto"/>
      </w:divBdr>
    </w:div>
    <w:div w:id="1799059782">
      <w:bodyDiv w:val="1"/>
      <w:marLeft w:val="0"/>
      <w:marRight w:val="0"/>
      <w:marTop w:val="0"/>
      <w:marBottom w:val="0"/>
      <w:divBdr>
        <w:top w:val="none" w:sz="0" w:space="0" w:color="auto"/>
        <w:left w:val="none" w:sz="0" w:space="0" w:color="auto"/>
        <w:bottom w:val="none" w:sz="0" w:space="0" w:color="auto"/>
        <w:right w:val="none" w:sz="0" w:space="0" w:color="auto"/>
      </w:divBdr>
    </w:div>
    <w:div w:id="1840071349">
      <w:bodyDiv w:val="1"/>
      <w:marLeft w:val="0"/>
      <w:marRight w:val="0"/>
      <w:marTop w:val="0"/>
      <w:marBottom w:val="0"/>
      <w:divBdr>
        <w:top w:val="none" w:sz="0" w:space="0" w:color="auto"/>
        <w:left w:val="none" w:sz="0" w:space="0" w:color="auto"/>
        <w:bottom w:val="none" w:sz="0" w:space="0" w:color="auto"/>
        <w:right w:val="none" w:sz="0" w:space="0" w:color="auto"/>
      </w:divBdr>
    </w:div>
    <w:div w:id="1850175858">
      <w:bodyDiv w:val="1"/>
      <w:marLeft w:val="0"/>
      <w:marRight w:val="0"/>
      <w:marTop w:val="0"/>
      <w:marBottom w:val="0"/>
      <w:divBdr>
        <w:top w:val="none" w:sz="0" w:space="0" w:color="auto"/>
        <w:left w:val="none" w:sz="0" w:space="0" w:color="auto"/>
        <w:bottom w:val="none" w:sz="0" w:space="0" w:color="auto"/>
        <w:right w:val="none" w:sz="0" w:space="0" w:color="auto"/>
      </w:divBdr>
    </w:div>
    <w:div w:id="1924993663">
      <w:bodyDiv w:val="1"/>
      <w:marLeft w:val="0"/>
      <w:marRight w:val="0"/>
      <w:marTop w:val="0"/>
      <w:marBottom w:val="0"/>
      <w:divBdr>
        <w:top w:val="none" w:sz="0" w:space="0" w:color="auto"/>
        <w:left w:val="none" w:sz="0" w:space="0" w:color="auto"/>
        <w:bottom w:val="none" w:sz="0" w:space="0" w:color="auto"/>
        <w:right w:val="none" w:sz="0" w:space="0" w:color="auto"/>
      </w:divBdr>
    </w:div>
    <w:div w:id="1986279011">
      <w:bodyDiv w:val="1"/>
      <w:marLeft w:val="0"/>
      <w:marRight w:val="0"/>
      <w:marTop w:val="0"/>
      <w:marBottom w:val="0"/>
      <w:divBdr>
        <w:top w:val="none" w:sz="0" w:space="0" w:color="auto"/>
        <w:left w:val="none" w:sz="0" w:space="0" w:color="auto"/>
        <w:bottom w:val="none" w:sz="0" w:space="0" w:color="auto"/>
        <w:right w:val="none" w:sz="0" w:space="0" w:color="auto"/>
      </w:divBdr>
    </w:div>
    <w:div w:id="2003776730">
      <w:bodyDiv w:val="1"/>
      <w:marLeft w:val="0"/>
      <w:marRight w:val="0"/>
      <w:marTop w:val="0"/>
      <w:marBottom w:val="0"/>
      <w:divBdr>
        <w:top w:val="none" w:sz="0" w:space="0" w:color="auto"/>
        <w:left w:val="none" w:sz="0" w:space="0" w:color="auto"/>
        <w:bottom w:val="none" w:sz="0" w:space="0" w:color="auto"/>
        <w:right w:val="none" w:sz="0" w:space="0" w:color="auto"/>
      </w:divBdr>
    </w:div>
    <w:div w:id="2045204216">
      <w:bodyDiv w:val="1"/>
      <w:marLeft w:val="0"/>
      <w:marRight w:val="0"/>
      <w:marTop w:val="0"/>
      <w:marBottom w:val="0"/>
      <w:divBdr>
        <w:top w:val="none" w:sz="0" w:space="0" w:color="auto"/>
        <w:left w:val="none" w:sz="0" w:space="0" w:color="auto"/>
        <w:bottom w:val="none" w:sz="0" w:space="0" w:color="auto"/>
        <w:right w:val="none" w:sz="0" w:space="0" w:color="auto"/>
      </w:divBdr>
    </w:div>
    <w:div w:id="208132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ty.m.binalay.MANILADC\Desktop\Deliverable%20Cleanup\Contingency%20Request%20For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944DDEA768CA4B89E87551C23892FF" ma:contentTypeVersion="" ma:contentTypeDescription="Crie um novo documento." ma:contentTypeScope="" ma:versionID="2cc77c3c0ccd35eca889bd4d18497057">
  <xsd:schema xmlns:xsd="http://www.w3.org/2001/XMLSchema" xmlns:xs="http://www.w3.org/2001/XMLSchema" xmlns:p="http://schemas.microsoft.com/office/2006/metadata/properties" targetNamespace="http://schemas.microsoft.com/office/2006/metadata/properties" ma:root="true" ma:fieldsID="32f583846cb4cbe04de15ed48eec20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19C7-1A9E-45BD-9C83-B212A140E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B5BE5CF-41A0-4022-99E4-3FFAF5804B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1AE091-4824-47B2-949F-AF018E450AB2}">
  <ds:schemaRefs>
    <ds:schemaRef ds:uri="http://schemas.microsoft.com/sharepoint/v3/contenttype/forms"/>
  </ds:schemaRefs>
</ds:datastoreItem>
</file>

<file path=customXml/itemProps4.xml><?xml version="1.0" encoding="utf-8"?>
<ds:datastoreItem xmlns:ds="http://schemas.openxmlformats.org/officeDocument/2006/customXml" ds:itemID="{9B6E368A-E2D1-49DD-A38B-02F26751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Contingency Request Form Template.dotx</Template>
  <TotalTime>55</TotalTime>
  <Pages>2</Pages>
  <Words>310</Words>
  <Characters>1674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vt:lpstr>
      <vt:lpstr>Use Case</vt:lpstr>
    </vt:vector>
  </TitlesOfParts>
  <Company>Avanade</Company>
  <LinksUpToDate>false</LinksUpToDate>
  <CharactersWithSpaces>1981</CharactersWithSpaces>
  <SharedDoc>false</SharedDoc>
  <HLinks>
    <vt:vector size="114" baseType="variant">
      <vt:variant>
        <vt:i4>1310778</vt:i4>
      </vt:variant>
      <vt:variant>
        <vt:i4>124</vt:i4>
      </vt:variant>
      <vt:variant>
        <vt:i4>0</vt:i4>
      </vt:variant>
      <vt:variant>
        <vt:i4>5</vt:i4>
      </vt:variant>
      <vt:variant>
        <vt:lpwstr/>
      </vt:variant>
      <vt:variant>
        <vt:lpwstr>_Toc215047958</vt:lpwstr>
      </vt:variant>
      <vt:variant>
        <vt:i4>1310778</vt:i4>
      </vt:variant>
      <vt:variant>
        <vt:i4>118</vt:i4>
      </vt:variant>
      <vt:variant>
        <vt:i4>0</vt:i4>
      </vt:variant>
      <vt:variant>
        <vt:i4>5</vt:i4>
      </vt:variant>
      <vt:variant>
        <vt:lpwstr/>
      </vt:variant>
      <vt:variant>
        <vt:lpwstr>_Toc215047957</vt:lpwstr>
      </vt:variant>
      <vt:variant>
        <vt:i4>1310778</vt:i4>
      </vt:variant>
      <vt:variant>
        <vt:i4>112</vt:i4>
      </vt:variant>
      <vt:variant>
        <vt:i4>0</vt:i4>
      </vt:variant>
      <vt:variant>
        <vt:i4>5</vt:i4>
      </vt:variant>
      <vt:variant>
        <vt:lpwstr/>
      </vt:variant>
      <vt:variant>
        <vt:lpwstr>_Toc215047956</vt:lpwstr>
      </vt:variant>
      <vt:variant>
        <vt:i4>1310778</vt:i4>
      </vt:variant>
      <vt:variant>
        <vt:i4>106</vt:i4>
      </vt:variant>
      <vt:variant>
        <vt:i4>0</vt:i4>
      </vt:variant>
      <vt:variant>
        <vt:i4>5</vt:i4>
      </vt:variant>
      <vt:variant>
        <vt:lpwstr/>
      </vt:variant>
      <vt:variant>
        <vt:lpwstr>_Toc215047955</vt:lpwstr>
      </vt:variant>
      <vt:variant>
        <vt:i4>1310778</vt:i4>
      </vt:variant>
      <vt:variant>
        <vt:i4>100</vt:i4>
      </vt:variant>
      <vt:variant>
        <vt:i4>0</vt:i4>
      </vt:variant>
      <vt:variant>
        <vt:i4>5</vt:i4>
      </vt:variant>
      <vt:variant>
        <vt:lpwstr/>
      </vt:variant>
      <vt:variant>
        <vt:lpwstr>_Toc215047954</vt:lpwstr>
      </vt:variant>
      <vt:variant>
        <vt:i4>1310778</vt:i4>
      </vt:variant>
      <vt:variant>
        <vt:i4>94</vt:i4>
      </vt:variant>
      <vt:variant>
        <vt:i4>0</vt:i4>
      </vt:variant>
      <vt:variant>
        <vt:i4>5</vt:i4>
      </vt:variant>
      <vt:variant>
        <vt:lpwstr/>
      </vt:variant>
      <vt:variant>
        <vt:lpwstr>_Toc215047953</vt:lpwstr>
      </vt:variant>
      <vt:variant>
        <vt:i4>1310778</vt:i4>
      </vt:variant>
      <vt:variant>
        <vt:i4>88</vt:i4>
      </vt:variant>
      <vt:variant>
        <vt:i4>0</vt:i4>
      </vt:variant>
      <vt:variant>
        <vt:i4>5</vt:i4>
      </vt:variant>
      <vt:variant>
        <vt:lpwstr/>
      </vt:variant>
      <vt:variant>
        <vt:lpwstr>_Toc215047952</vt:lpwstr>
      </vt:variant>
      <vt:variant>
        <vt:i4>1310778</vt:i4>
      </vt:variant>
      <vt:variant>
        <vt:i4>82</vt:i4>
      </vt:variant>
      <vt:variant>
        <vt:i4>0</vt:i4>
      </vt:variant>
      <vt:variant>
        <vt:i4>5</vt:i4>
      </vt:variant>
      <vt:variant>
        <vt:lpwstr/>
      </vt:variant>
      <vt:variant>
        <vt:lpwstr>_Toc215047951</vt:lpwstr>
      </vt:variant>
      <vt:variant>
        <vt:i4>1310778</vt:i4>
      </vt:variant>
      <vt:variant>
        <vt:i4>76</vt:i4>
      </vt:variant>
      <vt:variant>
        <vt:i4>0</vt:i4>
      </vt:variant>
      <vt:variant>
        <vt:i4>5</vt:i4>
      </vt:variant>
      <vt:variant>
        <vt:lpwstr/>
      </vt:variant>
      <vt:variant>
        <vt:lpwstr>_Toc215047950</vt:lpwstr>
      </vt:variant>
      <vt:variant>
        <vt:i4>1376314</vt:i4>
      </vt:variant>
      <vt:variant>
        <vt:i4>70</vt:i4>
      </vt:variant>
      <vt:variant>
        <vt:i4>0</vt:i4>
      </vt:variant>
      <vt:variant>
        <vt:i4>5</vt:i4>
      </vt:variant>
      <vt:variant>
        <vt:lpwstr/>
      </vt:variant>
      <vt:variant>
        <vt:lpwstr>_Toc215047949</vt:lpwstr>
      </vt:variant>
      <vt:variant>
        <vt:i4>1376314</vt:i4>
      </vt:variant>
      <vt:variant>
        <vt:i4>64</vt:i4>
      </vt:variant>
      <vt:variant>
        <vt:i4>0</vt:i4>
      </vt:variant>
      <vt:variant>
        <vt:i4>5</vt:i4>
      </vt:variant>
      <vt:variant>
        <vt:lpwstr/>
      </vt:variant>
      <vt:variant>
        <vt:lpwstr>_Toc215047948</vt:lpwstr>
      </vt:variant>
      <vt:variant>
        <vt:i4>1376314</vt:i4>
      </vt:variant>
      <vt:variant>
        <vt:i4>58</vt:i4>
      </vt:variant>
      <vt:variant>
        <vt:i4>0</vt:i4>
      </vt:variant>
      <vt:variant>
        <vt:i4>5</vt:i4>
      </vt:variant>
      <vt:variant>
        <vt:lpwstr/>
      </vt:variant>
      <vt:variant>
        <vt:lpwstr>_Toc215047947</vt:lpwstr>
      </vt:variant>
      <vt:variant>
        <vt:i4>1376314</vt:i4>
      </vt:variant>
      <vt:variant>
        <vt:i4>52</vt:i4>
      </vt:variant>
      <vt:variant>
        <vt:i4>0</vt:i4>
      </vt:variant>
      <vt:variant>
        <vt:i4>5</vt:i4>
      </vt:variant>
      <vt:variant>
        <vt:lpwstr/>
      </vt:variant>
      <vt:variant>
        <vt:lpwstr>_Toc215047946</vt:lpwstr>
      </vt:variant>
      <vt:variant>
        <vt:i4>1376314</vt:i4>
      </vt:variant>
      <vt:variant>
        <vt:i4>46</vt:i4>
      </vt:variant>
      <vt:variant>
        <vt:i4>0</vt:i4>
      </vt:variant>
      <vt:variant>
        <vt:i4>5</vt:i4>
      </vt:variant>
      <vt:variant>
        <vt:lpwstr/>
      </vt:variant>
      <vt:variant>
        <vt:lpwstr>_Toc215047945</vt:lpwstr>
      </vt:variant>
      <vt:variant>
        <vt:i4>1376314</vt:i4>
      </vt:variant>
      <vt:variant>
        <vt:i4>40</vt:i4>
      </vt:variant>
      <vt:variant>
        <vt:i4>0</vt:i4>
      </vt:variant>
      <vt:variant>
        <vt:i4>5</vt:i4>
      </vt:variant>
      <vt:variant>
        <vt:lpwstr/>
      </vt:variant>
      <vt:variant>
        <vt:lpwstr>_Toc215047944</vt:lpwstr>
      </vt:variant>
      <vt:variant>
        <vt:i4>1376314</vt:i4>
      </vt:variant>
      <vt:variant>
        <vt:i4>34</vt:i4>
      </vt:variant>
      <vt:variant>
        <vt:i4>0</vt:i4>
      </vt:variant>
      <vt:variant>
        <vt:i4>5</vt:i4>
      </vt:variant>
      <vt:variant>
        <vt:lpwstr/>
      </vt:variant>
      <vt:variant>
        <vt:lpwstr>_Toc215047943</vt:lpwstr>
      </vt:variant>
      <vt:variant>
        <vt:i4>1376314</vt:i4>
      </vt:variant>
      <vt:variant>
        <vt:i4>28</vt:i4>
      </vt:variant>
      <vt:variant>
        <vt:i4>0</vt:i4>
      </vt:variant>
      <vt:variant>
        <vt:i4>5</vt:i4>
      </vt:variant>
      <vt:variant>
        <vt:lpwstr/>
      </vt:variant>
      <vt:variant>
        <vt:lpwstr>_Toc215047942</vt:lpwstr>
      </vt:variant>
      <vt:variant>
        <vt:i4>1376314</vt:i4>
      </vt:variant>
      <vt:variant>
        <vt:i4>22</vt:i4>
      </vt:variant>
      <vt:variant>
        <vt:i4>0</vt:i4>
      </vt:variant>
      <vt:variant>
        <vt:i4>5</vt:i4>
      </vt:variant>
      <vt:variant>
        <vt:lpwstr/>
      </vt:variant>
      <vt:variant>
        <vt:lpwstr>_Toc215047941</vt:lpwstr>
      </vt:variant>
      <vt:variant>
        <vt:i4>1376314</vt:i4>
      </vt:variant>
      <vt:variant>
        <vt:i4>16</vt:i4>
      </vt:variant>
      <vt:variant>
        <vt:i4>0</vt:i4>
      </vt:variant>
      <vt:variant>
        <vt:i4>5</vt:i4>
      </vt:variant>
      <vt:variant>
        <vt:lpwstr/>
      </vt:variant>
      <vt:variant>
        <vt:lpwstr>_Toc215047940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resty.m.binalay</dc:creator>
  <cp:lastModifiedBy>Mariana</cp:lastModifiedBy>
  <cp:revision>8</cp:revision>
  <cp:lastPrinted>2016-10-11T01:31:00Z</cp:lastPrinted>
  <dcterms:created xsi:type="dcterms:W3CDTF">2016-12-08T02:13:00Z</dcterms:created>
  <dcterms:modified xsi:type="dcterms:W3CDTF">2017-02-08T00:38:00Z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0x0101006B944DDEA768CA4B89E87551C23892FF</vt:lpwstr>
  </property>
  <property fmtid="{D5CDD505-2E9C-101B-9397-08002B2CF9AE}" pid="3" name="_dlc_DocIdItemGuid">
    <vt:lpwstr>255d3054-1849-431b-9681-f9c986bf76ef</vt:lpwstr>
  </property>
  <property fmtid="{D5CDD505-2E9C-101B-9397-08002B2CF9AE}" pid="4" name="Document Designation">
    <vt:lpwstr>73;#ACM Best Practice|5b1929ec-5527-4470-a73c-e61e1e972dff</vt:lpwstr>
  </property>
  <property fmtid="{D5CDD505-2E9C-101B-9397-08002B2CF9AE}" pid="5" name="ACM Stage">
    <vt:lpwstr>67;#Analyze|718d0861-f541-48d0-8c89-404a8e7d666b</vt:lpwstr>
  </property>
  <property fmtid="{D5CDD505-2E9C-101B-9397-08002B2CF9AE}" pid="6" name="Workstream">
    <vt:lpwstr>87;#Application (Requirements and Analysis)|76475912-1fcc-4fc4-a033-a44f3e174085</vt:lpwstr>
  </property>
  <property fmtid="{D5CDD505-2E9C-101B-9397-08002B2CF9AE}" pid="7" name="Document Class">
    <vt:lpwstr>15;#Template|dda796af-46f6-4efa-814a-4a6dba96ae9d</vt:lpwstr>
  </property>
  <property fmtid="{D5CDD505-2E9C-101B-9397-08002B2CF9AE}" pid="8" name="Toolset">
    <vt:lpwstr>1;#ACM for .NET Custom Development|f1eaf89c-2ba8-4e6b-b6c7-7ae4ad3e0c2f</vt:lpwstr>
  </property>
  <property fmtid="{D5CDD505-2E9C-101B-9397-08002B2CF9AE}" pid="9" name="Order">
    <vt:r8>168900</vt:r8>
  </property>
</Properties>
</file>